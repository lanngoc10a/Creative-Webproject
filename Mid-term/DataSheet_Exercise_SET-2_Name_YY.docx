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B8B" w:rsidRDefault="00080F3F" w:rsidP="00FA7FD7">
      <w:pPr>
        <w:pStyle w:val="Title"/>
      </w:pPr>
      <w:r>
        <w:t xml:space="preserve">Data Sheet for </w:t>
      </w:r>
      <w:r w:rsidR="00D86D51">
        <w:t>Exercise Set – 2</w:t>
      </w:r>
    </w:p>
    <w:p w:rsidR="0092680C" w:rsidRDefault="0092680C" w:rsidP="0092680C"/>
    <w:p w:rsidR="006A3700" w:rsidRDefault="006A3700" w:rsidP="0092680C"/>
    <w:p w:rsidR="00804D98" w:rsidRDefault="00804D98" w:rsidP="00804D98">
      <w:r w:rsidRPr="005B14A0">
        <w:rPr>
          <w:b/>
        </w:rPr>
        <w:t>NB!</w:t>
      </w:r>
      <w:r>
        <w:t xml:space="preserve"> Always replace </w:t>
      </w:r>
      <w:r w:rsidRPr="005F525D">
        <w:rPr>
          <w:color w:val="FF0000"/>
        </w:rPr>
        <w:t>YY</w:t>
      </w:r>
      <w:r>
        <w:t xml:space="preserve"> with the last 2 digit of </w:t>
      </w:r>
      <w:r w:rsidR="001F6146">
        <w:t>your SAP username</w:t>
      </w:r>
    </w:p>
    <w:p w:rsidR="0092680C" w:rsidRPr="0092680C" w:rsidRDefault="0092680C" w:rsidP="0092680C"/>
    <w:p w:rsidR="006A3700" w:rsidRDefault="006A3700" w:rsidP="00FA7FD7"/>
    <w:p w:rsidR="00B9475F" w:rsidRDefault="00B9475F" w:rsidP="00FA7F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79"/>
        <w:gridCol w:w="4379"/>
      </w:tblGrid>
      <w:tr w:rsidR="00FA7FD7" w:rsidTr="00FA7FD7">
        <w:tc>
          <w:tcPr>
            <w:tcW w:w="4379" w:type="dxa"/>
            <w:shd w:val="clear" w:color="auto" w:fill="D9D9D9" w:themeFill="background1" w:themeFillShade="D9"/>
            <w:vAlign w:val="center"/>
          </w:tcPr>
          <w:p w:rsidR="00FA7FD7" w:rsidRPr="001F6146" w:rsidRDefault="00FA7FD7" w:rsidP="00FA7FD7">
            <w:pPr>
              <w:rPr>
                <w:b/>
                <w:color w:val="000000" w:themeColor="text1"/>
              </w:rPr>
            </w:pPr>
            <w:r w:rsidRPr="001F6146">
              <w:rPr>
                <w:b/>
                <w:color w:val="000000" w:themeColor="text1"/>
              </w:rPr>
              <w:t>SAP Username</w:t>
            </w:r>
          </w:p>
        </w:tc>
        <w:tc>
          <w:tcPr>
            <w:tcW w:w="4379" w:type="dxa"/>
            <w:vAlign w:val="center"/>
          </w:tcPr>
          <w:p w:rsidR="00FA7FD7" w:rsidRDefault="00FA7FD7" w:rsidP="00FA7FD7"/>
        </w:tc>
      </w:tr>
      <w:tr w:rsidR="00FA7FD7" w:rsidTr="00FA7FD7">
        <w:tc>
          <w:tcPr>
            <w:tcW w:w="4379" w:type="dxa"/>
            <w:shd w:val="clear" w:color="auto" w:fill="D9D9D9" w:themeFill="background1" w:themeFillShade="D9"/>
            <w:vAlign w:val="center"/>
          </w:tcPr>
          <w:p w:rsidR="00FA7FD7" w:rsidRPr="001F6146" w:rsidRDefault="0071183F" w:rsidP="00FA7FD7">
            <w:pPr>
              <w:rPr>
                <w:b/>
                <w:color w:val="000000" w:themeColor="text1"/>
              </w:rPr>
            </w:pPr>
            <w:r w:rsidRPr="001F6146">
              <w:rPr>
                <w:b/>
                <w:color w:val="000000" w:themeColor="text1"/>
              </w:rPr>
              <w:t>Student Name</w:t>
            </w:r>
            <w:r w:rsidR="008D2000" w:rsidRPr="001F6146">
              <w:rPr>
                <w:b/>
                <w:color w:val="000000" w:themeColor="text1"/>
              </w:rPr>
              <w:t>(s)</w:t>
            </w:r>
          </w:p>
        </w:tc>
        <w:tc>
          <w:tcPr>
            <w:tcW w:w="4379" w:type="dxa"/>
            <w:vAlign w:val="center"/>
          </w:tcPr>
          <w:p w:rsidR="00FA7FD7" w:rsidRDefault="00FA7FD7" w:rsidP="00FA7FD7"/>
        </w:tc>
      </w:tr>
    </w:tbl>
    <w:p w:rsidR="00FA7FD7" w:rsidRDefault="00FA7FD7" w:rsidP="00D86D51"/>
    <w:p w:rsidR="006A3700" w:rsidRDefault="006A3700" w:rsidP="00D86D51"/>
    <w:p w:rsidR="006A3700" w:rsidRDefault="006A3700" w:rsidP="00D86D51"/>
    <w:p w:rsidR="00D86D51" w:rsidRDefault="00703ACC" w:rsidP="00D86D51">
      <w:pPr>
        <w:pStyle w:val="Heading1"/>
      </w:pPr>
      <w:r w:rsidRPr="00703ACC">
        <w:t>Part – 1: Navigation SAP BI and D</w:t>
      </w:r>
      <w:r w:rsidR="00A7475C">
        <w:t>ata Warehouse Workbench</w:t>
      </w:r>
    </w:p>
    <w:p w:rsidR="00D86D51" w:rsidRDefault="00D86D51" w:rsidP="00D86D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79"/>
        <w:gridCol w:w="4379"/>
      </w:tblGrid>
      <w:tr w:rsidR="00036CA5" w:rsidTr="00036CA5">
        <w:tc>
          <w:tcPr>
            <w:tcW w:w="4379" w:type="dxa"/>
            <w:shd w:val="clear" w:color="auto" w:fill="D9D9D9" w:themeFill="background1" w:themeFillShade="D9"/>
          </w:tcPr>
          <w:p w:rsidR="00036CA5" w:rsidRPr="005F525D" w:rsidRDefault="005F525D" w:rsidP="005F525D">
            <w:pPr>
              <w:rPr>
                <w:b/>
                <w:color w:val="00B050"/>
              </w:rPr>
            </w:pPr>
            <w:r w:rsidRPr="005F525D">
              <w:rPr>
                <w:b/>
                <w:color w:val="00B050"/>
              </w:rPr>
              <w:t>What is the number of functional areas in Data Warehouse Workbench?</w:t>
            </w:r>
          </w:p>
        </w:tc>
        <w:tc>
          <w:tcPr>
            <w:tcW w:w="4379" w:type="dxa"/>
          </w:tcPr>
          <w:p w:rsidR="00036CA5" w:rsidRDefault="00036CA5" w:rsidP="00D86D51"/>
        </w:tc>
      </w:tr>
      <w:tr w:rsidR="00036CA5" w:rsidTr="00036CA5">
        <w:tc>
          <w:tcPr>
            <w:tcW w:w="4379" w:type="dxa"/>
            <w:shd w:val="clear" w:color="auto" w:fill="D9D9D9" w:themeFill="background1" w:themeFillShade="D9"/>
          </w:tcPr>
          <w:p w:rsidR="00036CA5" w:rsidRPr="005F525D" w:rsidRDefault="00036CA5" w:rsidP="001F6146">
            <w:pPr>
              <w:rPr>
                <w:b/>
                <w:color w:val="00B050"/>
              </w:rPr>
            </w:pPr>
            <w:r w:rsidRPr="005F525D">
              <w:rPr>
                <w:b/>
                <w:color w:val="00B050"/>
              </w:rPr>
              <w:t xml:space="preserve">List the </w:t>
            </w:r>
            <w:r w:rsidR="001F6146">
              <w:rPr>
                <w:b/>
                <w:color w:val="00B050"/>
              </w:rPr>
              <w:t>name</w:t>
            </w:r>
            <w:r w:rsidR="005F525D">
              <w:rPr>
                <w:b/>
                <w:color w:val="00B050"/>
              </w:rPr>
              <w:t xml:space="preserve"> of each </w:t>
            </w:r>
            <w:r w:rsidRPr="005F525D">
              <w:rPr>
                <w:b/>
                <w:color w:val="00B050"/>
              </w:rPr>
              <w:t>functional area</w:t>
            </w:r>
          </w:p>
        </w:tc>
        <w:tc>
          <w:tcPr>
            <w:tcW w:w="4379" w:type="dxa"/>
          </w:tcPr>
          <w:p w:rsidR="001F6146" w:rsidRDefault="001F6146" w:rsidP="00D86D51"/>
        </w:tc>
      </w:tr>
    </w:tbl>
    <w:p w:rsidR="00D86D51" w:rsidRDefault="00D86D51" w:rsidP="00D86D51"/>
    <w:p w:rsidR="00A27286" w:rsidRDefault="00A27286" w:rsidP="00D86D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778"/>
      </w:tblGrid>
      <w:tr w:rsidR="00B8339B" w:rsidTr="00A7475C">
        <w:tc>
          <w:tcPr>
            <w:tcW w:w="1980" w:type="dxa"/>
            <w:shd w:val="clear" w:color="auto" w:fill="D9D9D9" w:themeFill="background1" w:themeFillShade="D9"/>
          </w:tcPr>
          <w:p w:rsidR="00B8339B" w:rsidRPr="00A7475C" w:rsidRDefault="00B8339B" w:rsidP="00A7475C">
            <w:pPr>
              <w:rPr>
                <w:b/>
                <w:color w:val="00B050"/>
              </w:rPr>
            </w:pPr>
            <w:r w:rsidRPr="00A7475C">
              <w:rPr>
                <w:b/>
                <w:color w:val="00B050"/>
              </w:rPr>
              <w:t>Info</w:t>
            </w:r>
            <w:r w:rsidR="00A7475C" w:rsidRPr="00A7475C">
              <w:rPr>
                <w:b/>
                <w:color w:val="00B050"/>
              </w:rPr>
              <w:t>Area</w:t>
            </w:r>
            <w:r w:rsidRPr="00A7475C">
              <w:rPr>
                <w:b/>
                <w:color w:val="00B050"/>
              </w:rPr>
              <w:t>1</w:t>
            </w:r>
            <w:r w:rsidR="001F6146">
              <w:rPr>
                <w:b/>
                <w:color w:val="00B050"/>
              </w:rPr>
              <w:t>:</w:t>
            </w:r>
          </w:p>
        </w:tc>
        <w:tc>
          <w:tcPr>
            <w:tcW w:w="6778" w:type="dxa"/>
          </w:tcPr>
          <w:p w:rsidR="00B8339B" w:rsidRDefault="00B8339B" w:rsidP="00D86D51"/>
        </w:tc>
      </w:tr>
      <w:tr w:rsidR="00A7475C" w:rsidTr="00A7475C">
        <w:tc>
          <w:tcPr>
            <w:tcW w:w="1980" w:type="dxa"/>
            <w:shd w:val="clear" w:color="auto" w:fill="D9D9D9" w:themeFill="background1" w:themeFillShade="D9"/>
          </w:tcPr>
          <w:p w:rsidR="00A7475C" w:rsidRPr="00A7475C" w:rsidRDefault="00A7475C" w:rsidP="00A7475C">
            <w:pPr>
              <w:rPr>
                <w:b/>
                <w:color w:val="00B050"/>
              </w:rPr>
            </w:pPr>
            <w:r w:rsidRPr="00A7475C">
              <w:rPr>
                <w:b/>
                <w:color w:val="00B050"/>
              </w:rPr>
              <w:t>InfoArea</w:t>
            </w:r>
            <w:r>
              <w:rPr>
                <w:b/>
                <w:color w:val="00B050"/>
              </w:rPr>
              <w:t>2</w:t>
            </w:r>
            <w:r w:rsidR="001F6146">
              <w:rPr>
                <w:b/>
                <w:color w:val="00B050"/>
              </w:rPr>
              <w:t>:</w:t>
            </w:r>
          </w:p>
        </w:tc>
        <w:tc>
          <w:tcPr>
            <w:tcW w:w="6778" w:type="dxa"/>
          </w:tcPr>
          <w:p w:rsidR="00A7475C" w:rsidRDefault="00A7475C" w:rsidP="00A7475C"/>
        </w:tc>
      </w:tr>
      <w:tr w:rsidR="00A7475C" w:rsidTr="00A7475C">
        <w:tc>
          <w:tcPr>
            <w:tcW w:w="1980" w:type="dxa"/>
            <w:shd w:val="clear" w:color="auto" w:fill="D9D9D9" w:themeFill="background1" w:themeFillShade="D9"/>
          </w:tcPr>
          <w:p w:rsidR="00A7475C" w:rsidRPr="00A7475C" w:rsidRDefault="00A7475C" w:rsidP="00A7475C">
            <w:pPr>
              <w:rPr>
                <w:b/>
                <w:color w:val="00B050"/>
              </w:rPr>
            </w:pPr>
            <w:r w:rsidRPr="00A7475C">
              <w:rPr>
                <w:b/>
                <w:color w:val="00B050"/>
              </w:rPr>
              <w:t>InfoArea</w:t>
            </w:r>
            <w:r>
              <w:rPr>
                <w:b/>
                <w:color w:val="00B050"/>
              </w:rPr>
              <w:t>3</w:t>
            </w:r>
            <w:r w:rsidR="001F6146">
              <w:rPr>
                <w:b/>
                <w:color w:val="00B050"/>
              </w:rPr>
              <w:t>:</w:t>
            </w:r>
          </w:p>
        </w:tc>
        <w:tc>
          <w:tcPr>
            <w:tcW w:w="6778" w:type="dxa"/>
          </w:tcPr>
          <w:p w:rsidR="00A7475C" w:rsidRDefault="00A7475C" w:rsidP="00A7475C"/>
        </w:tc>
      </w:tr>
      <w:tr w:rsidR="00A7475C" w:rsidTr="00A7475C">
        <w:tc>
          <w:tcPr>
            <w:tcW w:w="1980" w:type="dxa"/>
            <w:shd w:val="clear" w:color="auto" w:fill="D9D9D9" w:themeFill="background1" w:themeFillShade="D9"/>
          </w:tcPr>
          <w:p w:rsidR="00A7475C" w:rsidRPr="00A7475C" w:rsidRDefault="00A7475C" w:rsidP="00A7475C">
            <w:pPr>
              <w:rPr>
                <w:b/>
                <w:color w:val="00B050"/>
              </w:rPr>
            </w:pPr>
            <w:r w:rsidRPr="00A7475C">
              <w:rPr>
                <w:b/>
                <w:color w:val="00B050"/>
              </w:rPr>
              <w:t>InfoArea</w:t>
            </w:r>
            <w:r>
              <w:rPr>
                <w:b/>
                <w:color w:val="00B050"/>
              </w:rPr>
              <w:t>4</w:t>
            </w:r>
            <w:r w:rsidR="001F6146">
              <w:rPr>
                <w:b/>
                <w:color w:val="00B050"/>
              </w:rPr>
              <w:t>:</w:t>
            </w:r>
          </w:p>
        </w:tc>
        <w:tc>
          <w:tcPr>
            <w:tcW w:w="6778" w:type="dxa"/>
          </w:tcPr>
          <w:p w:rsidR="00A7475C" w:rsidRDefault="00A7475C" w:rsidP="00A7475C"/>
        </w:tc>
      </w:tr>
    </w:tbl>
    <w:p w:rsidR="00B8339B" w:rsidRDefault="00B8339B" w:rsidP="00D86D51"/>
    <w:p w:rsidR="00257077" w:rsidRDefault="00257077" w:rsidP="00D86D51"/>
    <w:p w:rsidR="006A3700" w:rsidRDefault="006A3700">
      <w:pPr>
        <w:spacing w:line="360" w:lineRule="auto"/>
        <w:rPr>
          <w:rFonts w:asciiTheme="minorHAnsi" w:hAnsiTheme="minorHAnsi"/>
          <w:b/>
          <w:bCs/>
          <w:kern w:val="28"/>
          <w:sz w:val="36"/>
          <w:szCs w:val="28"/>
        </w:rPr>
      </w:pPr>
      <w:r>
        <w:br w:type="page"/>
      </w:r>
    </w:p>
    <w:p w:rsidR="00257077" w:rsidRDefault="00257077" w:rsidP="00257077">
      <w:pPr>
        <w:pStyle w:val="Heading1"/>
      </w:pPr>
      <w:r>
        <w:lastRenderedPageBreak/>
        <w:t>Part – 2</w:t>
      </w:r>
      <w:r w:rsidRPr="00257077">
        <w:t xml:space="preserve">: Creation of </w:t>
      </w:r>
      <w:proofErr w:type="spellStart"/>
      <w:r w:rsidRPr="00257077">
        <w:t>InfoObject</w:t>
      </w:r>
      <w:proofErr w:type="spellEnd"/>
      <w:r w:rsidRPr="00257077">
        <w:t xml:space="preserve"> Catalogs and InfoObjects</w:t>
      </w:r>
    </w:p>
    <w:p w:rsidR="00257077" w:rsidRDefault="00257077" w:rsidP="00D86D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79"/>
        <w:gridCol w:w="4379"/>
      </w:tblGrid>
      <w:tr w:rsidR="0039036E" w:rsidRPr="0039036E" w:rsidTr="00C74B90">
        <w:tc>
          <w:tcPr>
            <w:tcW w:w="8758" w:type="dxa"/>
            <w:gridSpan w:val="2"/>
            <w:shd w:val="clear" w:color="auto" w:fill="D9D9D9" w:themeFill="background1" w:themeFillShade="D9"/>
          </w:tcPr>
          <w:p w:rsidR="00257077" w:rsidRPr="0039036E" w:rsidRDefault="00257077" w:rsidP="001A7CA7">
            <w:pPr>
              <w:rPr>
                <w:color w:val="00B050"/>
              </w:rPr>
            </w:pPr>
            <w:r w:rsidRPr="001453D3">
              <w:rPr>
                <w:b/>
                <w:color w:val="000000" w:themeColor="text1"/>
              </w:rPr>
              <w:t>InfoArea</w:t>
            </w:r>
          </w:p>
        </w:tc>
      </w:tr>
      <w:tr w:rsidR="0039036E" w:rsidRPr="0039036E" w:rsidTr="001A7CA7">
        <w:tc>
          <w:tcPr>
            <w:tcW w:w="4379" w:type="dxa"/>
            <w:shd w:val="clear" w:color="auto" w:fill="D9D9D9" w:themeFill="background1" w:themeFillShade="D9"/>
          </w:tcPr>
          <w:p w:rsidR="00257077" w:rsidRPr="0039036E" w:rsidRDefault="00257077" w:rsidP="001A7CA7">
            <w:pPr>
              <w:rPr>
                <w:b/>
                <w:color w:val="00B050"/>
              </w:rPr>
            </w:pPr>
            <w:r w:rsidRPr="0039036E">
              <w:rPr>
                <w:b/>
                <w:color w:val="00B050"/>
              </w:rPr>
              <w:t>Technical Name</w:t>
            </w:r>
          </w:p>
        </w:tc>
        <w:tc>
          <w:tcPr>
            <w:tcW w:w="4379" w:type="dxa"/>
          </w:tcPr>
          <w:p w:rsidR="00257077" w:rsidRPr="0039036E" w:rsidRDefault="00257077" w:rsidP="001A7CA7">
            <w:pPr>
              <w:rPr>
                <w:color w:val="00B050"/>
              </w:rPr>
            </w:pPr>
          </w:p>
        </w:tc>
      </w:tr>
      <w:tr w:rsidR="0039036E" w:rsidRPr="0039036E" w:rsidTr="001A7CA7">
        <w:tc>
          <w:tcPr>
            <w:tcW w:w="4379" w:type="dxa"/>
            <w:shd w:val="clear" w:color="auto" w:fill="D9D9D9" w:themeFill="background1" w:themeFillShade="D9"/>
          </w:tcPr>
          <w:p w:rsidR="000A60FF" w:rsidRPr="0039036E" w:rsidRDefault="000A60FF" w:rsidP="000A60FF">
            <w:pPr>
              <w:rPr>
                <w:b/>
                <w:color w:val="00B050"/>
              </w:rPr>
            </w:pPr>
            <w:r w:rsidRPr="0039036E">
              <w:rPr>
                <w:b/>
                <w:color w:val="00B050"/>
              </w:rPr>
              <w:t>Long Description</w:t>
            </w:r>
          </w:p>
        </w:tc>
        <w:tc>
          <w:tcPr>
            <w:tcW w:w="4379" w:type="dxa"/>
          </w:tcPr>
          <w:p w:rsidR="000A60FF" w:rsidRPr="0039036E" w:rsidRDefault="000A60FF" w:rsidP="000A60FF">
            <w:pPr>
              <w:rPr>
                <w:color w:val="00B050"/>
              </w:rPr>
            </w:pPr>
          </w:p>
        </w:tc>
      </w:tr>
    </w:tbl>
    <w:p w:rsidR="00257077" w:rsidRPr="0039036E" w:rsidRDefault="00257077" w:rsidP="00D86D51">
      <w:pPr>
        <w:rPr>
          <w:color w:val="00B050"/>
        </w:rPr>
      </w:pPr>
    </w:p>
    <w:p w:rsidR="006A3700" w:rsidRPr="0039036E" w:rsidRDefault="006A3700" w:rsidP="00D86D51">
      <w:pPr>
        <w:rPr>
          <w:color w:val="00B05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79"/>
        <w:gridCol w:w="4379"/>
      </w:tblGrid>
      <w:tr w:rsidR="0039036E" w:rsidRPr="0039036E" w:rsidTr="001A7CA7">
        <w:tc>
          <w:tcPr>
            <w:tcW w:w="8758" w:type="dxa"/>
            <w:gridSpan w:val="2"/>
            <w:shd w:val="clear" w:color="auto" w:fill="D9D9D9" w:themeFill="background1" w:themeFillShade="D9"/>
          </w:tcPr>
          <w:p w:rsidR="001F209F" w:rsidRPr="0039036E" w:rsidRDefault="001F209F" w:rsidP="001A7CA7">
            <w:pPr>
              <w:rPr>
                <w:color w:val="00B050"/>
              </w:rPr>
            </w:pPr>
            <w:r w:rsidRPr="001453D3">
              <w:rPr>
                <w:b/>
                <w:color w:val="000000" w:themeColor="text1"/>
              </w:rPr>
              <w:t>Application Component</w:t>
            </w:r>
          </w:p>
        </w:tc>
      </w:tr>
      <w:tr w:rsidR="0039036E" w:rsidRPr="0039036E" w:rsidTr="001A7CA7">
        <w:tc>
          <w:tcPr>
            <w:tcW w:w="4379" w:type="dxa"/>
            <w:shd w:val="clear" w:color="auto" w:fill="D9D9D9" w:themeFill="background1" w:themeFillShade="D9"/>
          </w:tcPr>
          <w:p w:rsidR="001F209F" w:rsidRPr="0039036E" w:rsidRDefault="001F209F" w:rsidP="001A7CA7">
            <w:pPr>
              <w:rPr>
                <w:b/>
                <w:color w:val="00B050"/>
              </w:rPr>
            </w:pPr>
            <w:r w:rsidRPr="0039036E">
              <w:rPr>
                <w:b/>
                <w:color w:val="00B050"/>
              </w:rPr>
              <w:t>Technical Name</w:t>
            </w:r>
          </w:p>
        </w:tc>
        <w:tc>
          <w:tcPr>
            <w:tcW w:w="4379" w:type="dxa"/>
          </w:tcPr>
          <w:p w:rsidR="001F209F" w:rsidRPr="0039036E" w:rsidRDefault="001F209F" w:rsidP="001A7CA7">
            <w:pPr>
              <w:rPr>
                <w:color w:val="00B050"/>
              </w:rPr>
            </w:pPr>
          </w:p>
        </w:tc>
      </w:tr>
      <w:tr w:rsidR="0039036E" w:rsidRPr="0039036E" w:rsidTr="001A7CA7">
        <w:tc>
          <w:tcPr>
            <w:tcW w:w="4379" w:type="dxa"/>
            <w:shd w:val="clear" w:color="auto" w:fill="D9D9D9" w:themeFill="background1" w:themeFillShade="D9"/>
          </w:tcPr>
          <w:p w:rsidR="001F209F" w:rsidRPr="0039036E" w:rsidRDefault="001F209F" w:rsidP="001A7CA7">
            <w:pPr>
              <w:rPr>
                <w:b/>
                <w:color w:val="00B050"/>
              </w:rPr>
            </w:pPr>
            <w:r w:rsidRPr="0039036E">
              <w:rPr>
                <w:b/>
                <w:color w:val="00B050"/>
              </w:rPr>
              <w:t>Long Description</w:t>
            </w:r>
          </w:p>
        </w:tc>
        <w:tc>
          <w:tcPr>
            <w:tcW w:w="4379" w:type="dxa"/>
          </w:tcPr>
          <w:p w:rsidR="001F209F" w:rsidRPr="0039036E" w:rsidRDefault="001F209F" w:rsidP="001F209F">
            <w:pPr>
              <w:rPr>
                <w:color w:val="00B050"/>
              </w:rPr>
            </w:pPr>
          </w:p>
        </w:tc>
      </w:tr>
    </w:tbl>
    <w:p w:rsidR="00B8339B" w:rsidRDefault="00B8339B" w:rsidP="00D86D51">
      <w:pPr>
        <w:rPr>
          <w:b/>
        </w:rPr>
      </w:pPr>
    </w:p>
    <w:p w:rsidR="006A3700" w:rsidRPr="005D6BE1" w:rsidRDefault="006A3700" w:rsidP="00D86D51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79"/>
        <w:gridCol w:w="4379"/>
      </w:tblGrid>
      <w:tr w:rsidR="005D6BE1" w:rsidTr="001A7CA7">
        <w:tc>
          <w:tcPr>
            <w:tcW w:w="8758" w:type="dxa"/>
            <w:gridSpan w:val="2"/>
            <w:shd w:val="clear" w:color="auto" w:fill="D9D9D9" w:themeFill="background1" w:themeFillShade="D9"/>
          </w:tcPr>
          <w:p w:rsidR="005D6BE1" w:rsidRPr="00D61ABD" w:rsidRDefault="005D6BE1" w:rsidP="001A7CA7">
            <w:pPr>
              <w:rPr>
                <w:b/>
                <w:color w:val="00B050"/>
              </w:rPr>
            </w:pPr>
            <w:proofErr w:type="spellStart"/>
            <w:r w:rsidRPr="001453D3">
              <w:rPr>
                <w:b/>
                <w:color w:val="000000" w:themeColor="text1"/>
              </w:rPr>
              <w:t>InfoObject</w:t>
            </w:r>
            <w:proofErr w:type="spellEnd"/>
            <w:r w:rsidRPr="001453D3">
              <w:rPr>
                <w:b/>
                <w:color w:val="000000" w:themeColor="text1"/>
              </w:rPr>
              <w:t xml:space="preserve"> Catalog for Key Figures</w:t>
            </w:r>
          </w:p>
        </w:tc>
      </w:tr>
      <w:tr w:rsidR="005D6BE1" w:rsidTr="001A7CA7">
        <w:tc>
          <w:tcPr>
            <w:tcW w:w="4379" w:type="dxa"/>
            <w:shd w:val="clear" w:color="auto" w:fill="D9D9D9" w:themeFill="background1" w:themeFillShade="D9"/>
          </w:tcPr>
          <w:p w:rsidR="005D6BE1" w:rsidRPr="00D61ABD" w:rsidRDefault="005D6BE1" w:rsidP="001A7CA7">
            <w:pPr>
              <w:rPr>
                <w:b/>
                <w:color w:val="00B050"/>
              </w:rPr>
            </w:pPr>
            <w:r w:rsidRPr="00D61ABD">
              <w:rPr>
                <w:b/>
                <w:color w:val="00B050"/>
              </w:rPr>
              <w:t>Technical Name</w:t>
            </w:r>
          </w:p>
        </w:tc>
        <w:tc>
          <w:tcPr>
            <w:tcW w:w="4379" w:type="dxa"/>
          </w:tcPr>
          <w:p w:rsidR="005D6BE1" w:rsidRDefault="005D6BE1" w:rsidP="001A7CA7"/>
        </w:tc>
      </w:tr>
      <w:tr w:rsidR="0061447A" w:rsidTr="001A7CA7">
        <w:tc>
          <w:tcPr>
            <w:tcW w:w="4379" w:type="dxa"/>
            <w:shd w:val="clear" w:color="auto" w:fill="D9D9D9" w:themeFill="background1" w:themeFillShade="D9"/>
          </w:tcPr>
          <w:p w:rsidR="0061447A" w:rsidRPr="00D61ABD" w:rsidRDefault="0061447A" w:rsidP="0061447A">
            <w:pPr>
              <w:rPr>
                <w:b/>
                <w:color w:val="00B050"/>
              </w:rPr>
            </w:pPr>
            <w:r w:rsidRPr="00D61ABD">
              <w:rPr>
                <w:b/>
                <w:color w:val="00B050"/>
              </w:rPr>
              <w:t>Long Description</w:t>
            </w:r>
          </w:p>
        </w:tc>
        <w:tc>
          <w:tcPr>
            <w:tcW w:w="4379" w:type="dxa"/>
          </w:tcPr>
          <w:p w:rsidR="0061447A" w:rsidRPr="005F646F" w:rsidRDefault="0061447A" w:rsidP="0061447A"/>
        </w:tc>
      </w:tr>
    </w:tbl>
    <w:p w:rsidR="00D71A08" w:rsidRPr="005D6BE1" w:rsidRDefault="00D71A08" w:rsidP="00D86D51"/>
    <w:p w:rsidR="001F209F" w:rsidRDefault="001F209F" w:rsidP="00D86D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79"/>
        <w:gridCol w:w="4379"/>
      </w:tblGrid>
      <w:tr w:rsidR="00D30FC7" w:rsidRPr="00D30FC7" w:rsidTr="001A7CA7">
        <w:tc>
          <w:tcPr>
            <w:tcW w:w="8758" w:type="dxa"/>
            <w:gridSpan w:val="2"/>
            <w:shd w:val="clear" w:color="auto" w:fill="D9D9D9" w:themeFill="background1" w:themeFillShade="D9"/>
          </w:tcPr>
          <w:p w:rsidR="005D6BE1" w:rsidRPr="00D30FC7" w:rsidRDefault="005D6BE1" w:rsidP="001A7CA7">
            <w:pPr>
              <w:rPr>
                <w:b/>
                <w:color w:val="00B050"/>
              </w:rPr>
            </w:pPr>
            <w:proofErr w:type="spellStart"/>
            <w:r w:rsidRPr="001453D3">
              <w:rPr>
                <w:b/>
                <w:color w:val="000000" w:themeColor="text1"/>
              </w:rPr>
              <w:t>InfoObject</w:t>
            </w:r>
            <w:proofErr w:type="spellEnd"/>
            <w:r w:rsidRPr="001453D3">
              <w:rPr>
                <w:b/>
                <w:color w:val="000000" w:themeColor="text1"/>
              </w:rPr>
              <w:t xml:space="preserve"> Catalog for Characteristics</w:t>
            </w:r>
          </w:p>
        </w:tc>
      </w:tr>
      <w:tr w:rsidR="00D30FC7" w:rsidRPr="00D30FC7" w:rsidTr="001A7CA7">
        <w:tc>
          <w:tcPr>
            <w:tcW w:w="4379" w:type="dxa"/>
            <w:shd w:val="clear" w:color="auto" w:fill="D9D9D9" w:themeFill="background1" w:themeFillShade="D9"/>
          </w:tcPr>
          <w:p w:rsidR="005D6BE1" w:rsidRPr="00D30FC7" w:rsidRDefault="005D6BE1" w:rsidP="001A7CA7">
            <w:pPr>
              <w:rPr>
                <w:b/>
                <w:color w:val="00B050"/>
              </w:rPr>
            </w:pPr>
            <w:r w:rsidRPr="00D30FC7">
              <w:rPr>
                <w:b/>
                <w:color w:val="00B050"/>
              </w:rPr>
              <w:t>Technical Name</w:t>
            </w:r>
          </w:p>
        </w:tc>
        <w:tc>
          <w:tcPr>
            <w:tcW w:w="4379" w:type="dxa"/>
          </w:tcPr>
          <w:p w:rsidR="005D6BE1" w:rsidRPr="00D30FC7" w:rsidRDefault="005D6BE1" w:rsidP="001A7CA7">
            <w:pPr>
              <w:rPr>
                <w:color w:val="00B050"/>
              </w:rPr>
            </w:pPr>
          </w:p>
        </w:tc>
      </w:tr>
      <w:tr w:rsidR="00D30FC7" w:rsidRPr="00D30FC7" w:rsidTr="001A7CA7">
        <w:tc>
          <w:tcPr>
            <w:tcW w:w="4379" w:type="dxa"/>
            <w:shd w:val="clear" w:color="auto" w:fill="D9D9D9" w:themeFill="background1" w:themeFillShade="D9"/>
          </w:tcPr>
          <w:p w:rsidR="00F90416" w:rsidRPr="00D30FC7" w:rsidRDefault="00F90416" w:rsidP="00F90416">
            <w:pPr>
              <w:rPr>
                <w:b/>
                <w:color w:val="00B050"/>
              </w:rPr>
            </w:pPr>
            <w:r w:rsidRPr="00D30FC7">
              <w:rPr>
                <w:b/>
                <w:color w:val="00B050"/>
              </w:rPr>
              <w:t>Long Description</w:t>
            </w:r>
          </w:p>
        </w:tc>
        <w:tc>
          <w:tcPr>
            <w:tcW w:w="4379" w:type="dxa"/>
          </w:tcPr>
          <w:p w:rsidR="00F90416" w:rsidRPr="00D30FC7" w:rsidRDefault="00F90416" w:rsidP="00F90416">
            <w:pPr>
              <w:rPr>
                <w:color w:val="00B050"/>
              </w:rPr>
            </w:pPr>
          </w:p>
        </w:tc>
      </w:tr>
    </w:tbl>
    <w:p w:rsidR="005D6BE1" w:rsidRPr="00D30FC7" w:rsidRDefault="005D6BE1" w:rsidP="00D86D51">
      <w:pPr>
        <w:rPr>
          <w:b/>
          <w:color w:val="00B050"/>
        </w:rPr>
      </w:pPr>
    </w:p>
    <w:p w:rsidR="005D6BE1" w:rsidRDefault="005D6BE1" w:rsidP="00D86D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79"/>
        <w:gridCol w:w="4379"/>
      </w:tblGrid>
      <w:tr w:rsidR="005D6BE1" w:rsidTr="001A7CA7">
        <w:tc>
          <w:tcPr>
            <w:tcW w:w="8758" w:type="dxa"/>
            <w:gridSpan w:val="2"/>
            <w:shd w:val="clear" w:color="auto" w:fill="D9D9D9" w:themeFill="background1" w:themeFillShade="D9"/>
          </w:tcPr>
          <w:p w:rsidR="005D6BE1" w:rsidRPr="005D6BE1" w:rsidRDefault="005D6BE1" w:rsidP="001A7CA7">
            <w:pPr>
              <w:rPr>
                <w:b/>
              </w:rPr>
            </w:pPr>
            <w:proofErr w:type="spellStart"/>
            <w:r w:rsidRPr="005D6BE1">
              <w:rPr>
                <w:b/>
              </w:rPr>
              <w:t>InfoObject</w:t>
            </w:r>
            <w:proofErr w:type="spellEnd"/>
            <w:r w:rsidRPr="005D6BE1">
              <w:rPr>
                <w:b/>
              </w:rPr>
              <w:t xml:space="preserve"> Revenue</w:t>
            </w:r>
          </w:p>
        </w:tc>
      </w:tr>
      <w:tr w:rsidR="005D6BE1" w:rsidTr="001A7CA7">
        <w:tc>
          <w:tcPr>
            <w:tcW w:w="4379" w:type="dxa"/>
            <w:shd w:val="clear" w:color="auto" w:fill="D9D9D9" w:themeFill="background1" w:themeFillShade="D9"/>
          </w:tcPr>
          <w:p w:rsidR="005D6BE1" w:rsidRPr="001453D3" w:rsidRDefault="005D6BE1" w:rsidP="001A7CA7">
            <w:pPr>
              <w:rPr>
                <w:b/>
                <w:color w:val="00B050"/>
              </w:rPr>
            </w:pPr>
            <w:r w:rsidRPr="001453D3">
              <w:rPr>
                <w:b/>
                <w:color w:val="00B050"/>
              </w:rPr>
              <w:t>Technical Name</w:t>
            </w:r>
          </w:p>
        </w:tc>
        <w:tc>
          <w:tcPr>
            <w:tcW w:w="4379" w:type="dxa"/>
          </w:tcPr>
          <w:p w:rsidR="005D6BE1" w:rsidRDefault="005D6BE1" w:rsidP="001A7CA7"/>
        </w:tc>
      </w:tr>
      <w:tr w:rsidR="004E3FF0" w:rsidTr="001A7CA7">
        <w:tc>
          <w:tcPr>
            <w:tcW w:w="4379" w:type="dxa"/>
            <w:shd w:val="clear" w:color="auto" w:fill="D9D9D9" w:themeFill="background1" w:themeFillShade="D9"/>
          </w:tcPr>
          <w:p w:rsidR="004E3FF0" w:rsidRPr="001453D3" w:rsidRDefault="004E3FF0" w:rsidP="004E3FF0">
            <w:pPr>
              <w:rPr>
                <w:b/>
                <w:color w:val="00B050"/>
              </w:rPr>
            </w:pPr>
            <w:r w:rsidRPr="001453D3">
              <w:rPr>
                <w:b/>
                <w:color w:val="00B050"/>
              </w:rPr>
              <w:t>Long Description</w:t>
            </w:r>
          </w:p>
        </w:tc>
        <w:tc>
          <w:tcPr>
            <w:tcW w:w="4379" w:type="dxa"/>
          </w:tcPr>
          <w:p w:rsidR="004E3FF0" w:rsidRPr="005F646F" w:rsidRDefault="004E3FF0" w:rsidP="004E3FF0"/>
        </w:tc>
      </w:tr>
    </w:tbl>
    <w:p w:rsidR="005D6BE1" w:rsidRDefault="005D6BE1" w:rsidP="00D86D51"/>
    <w:p w:rsidR="005D6BE1" w:rsidRDefault="005D6BE1" w:rsidP="00D86D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79"/>
        <w:gridCol w:w="4379"/>
      </w:tblGrid>
      <w:tr w:rsidR="005D6BE1" w:rsidTr="001A7CA7">
        <w:tc>
          <w:tcPr>
            <w:tcW w:w="8758" w:type="dxa"/>
            <w:gridSpan w:val="2"/>
            <w:shd w:val="clear" w:color="auto" w:fill="D9D9D9" w:themeFill="background1" w:themeFillShade="D9"/>
          </w:tcPr>
          <w:p w:rsidR="005D6BE1" w:rsidRPr="005D6BE1" w:rsidRDefault="005D6BE1" w:rsidP="001A7CA7">
            <w:pPr>
              <w:rPr>
                <w:b/>
              </w:rPr>
            </w:pPr>
            <w:proofErr w:type="spellStart"/>
            <w:r w:rsidRPr="005D6BE1">
              <w:rPr>
                <w:b/>
              </w:rPr>
              <w:t>InfoObject</w:t>
            </w:r>
            <w:proofErr w:type="spellEnd"/>
            <w:r w:rsidRPr="005D6BE1">
              <w:rPr>
                <w:b/>
              </w:rPr>
              <w:t xml:space="preserve"> Sales Quantity</w:t>
            </w:r>
          </w:p>
        </w:tc>
      </w:tr>
      <w:tr w:rsidR="005D6BE1" w:rsidTr="001A7CA7">
        <w:tc>
          <w:tcPr>
            <w:tcW w:w="4379" w:type="dxa"/>
            <w:shd w:val="clear" w:color="auto" w:fill="D9D9D9" w:themeFill="background1" w:themeFillShade="D9"/>
          </w:tcPr>
          <w:p w:rsidR="005D6BE1" w:rsidRPr="001453D3" w:rsidRDefault="005D6BE1" w:rsidP="001A7CA7">
            <w:pPr>
              <w:rPr>
                <w:b/>
                <w:color w:val="00B050"/>
              </w:rPr>
            </w:pPr>
            <w:r w:rsidRPr="001453D3">
              <w:rPr>
                <w:b/>
                <w:color w:val="00B050"/>
              </w:rPr>
              <w:t>Technical Name</w:t>
            </w:r>
          </w:p>
        </w:tc>
        <w:tc>
          <w:tcPr>
            <w:tcW w:w="4379" w:type="dxa"/>
          </w:tcPr>
          <w:p w:rsidR="005D6BE1" w:rsidRDefault="005D6BE1" w:rsidP="001A7CA7"/>
        </w:tc>
      </w:tr>
      <w:tr w:rsidR="005641F1" w:rsidTr="001A7CA7">
        <w:tc>
          <w:tcPr>
            <w:tcW w:w="4379" w:type="dxa"/>
            <w:shd w:val="clear" w:color="auto" w:fill="D9D9D9" w:themeFill="background1" w:themeFillShade="D9"/>
          </w:tcPr>
          <w:p w:rsidR="005641F1" w:rsidRPr="001453D3" w:rsidRDefault="005641F1" w:rsidP="005641F1">
            <w:pPr>
              <w:rPr>
                <w:b/>
                <w:color w:val="00B050"/>
              </w:rPr>
            </w:pPr>
            <w:r w:rsidRPr="001453D3">
              <w:rPr>
                <w:b/>
                <w:color w:val="00B050"/>
              </w:rPr>
              <w:t>Long Description</w:t>
            </w:r>
          </w:p>
        </w:tc>
        <w:tc>
          <w:tcPr>
            <w:tcW w:w="4379" w:type="dxa"/>
          </w:tcPr>
          <w:p w:rsidR="005641F1" w:rsidRPr="005F646F" w:rsidRDefault="005641F1" w:rsidP="005641F1"/>
        </w:tc>
      </w:tr>
    </w:tbl>
    <w:p w:rsidR="005D6BE1" w:rsidRDefault="005D6BE1" w:rsidP="00D86D51"/>
    <w:p w:rsidR="005D6BE1" w:rsidRDefault="005D6BE1" w:rsidP="00D86D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79"/>
        <w:gridCol w:w="4379"/>
      </w:tblGrid>
      <w:tr w:rsidR="005D6BE1" w:rsidTr="001A7CA7">
        <w:tc>
          <w:tcPr>
            <w:tcW w:w="8758" w:type="dxa"/>
            <w:gridSpan w:val="2"/>
            <w:shd w:val="clear" w:color="auto" w:fill="D9D9D9" w:themeFill="background1" w:themeFillShade="D9"/>
          </w:tcPr>
          <w:p w:rsidR="005D6BE1" w:rsidRPr="005D6BE1" w:rsidRDefault="005D6BE1" w:rsidP="001A7CA7">
            <w:pPr>
              <w:rPr>
                <w:b/>
              </w:rPr>
            </w:pPr>
            <w:proofErr w:type="spellStart"/>
            <w:r w:rsidRPr="005D6BE1">
              <w:rPr>
                <w:b/>
              </w:rPr>
              <w:t>InfoObject</w:t>
            </w:r>
            <w:proofErr w:type="spellEnd"/>
            <w:r w:rsidRPr="005D6BE1">
              <w:rPr>
                <w:b/>
              </w:rPr>
              <w:t xml:space="preserve"> Material Group</w:t>
            </w:r>
          </w:p>
        </w:tc>
      </w:tr>
      <w:tr w:rsidR="005D6BE1" w:rsidTr="001A7CA7">
        <w:tc>
          <w:tcPr>
            <w:tcW w:w="4379" w:type="dxa"/>
            <w:shd w:val="clear" w:color="auto" w:fill="D9D9D9" w:themeFill="background1" w:themeFillShade="D9"/>
          </w:tcPr>
          <w:p w:rsidR="005D6BE1" w:rsidRPr="001453D3" w:rsidRDefault="005D6BE1" w:rsidP="001A7CA7">
            <w:pPr>
              <w:rPr>
                <w:b/>
                <w:color w:val="00B050"/>
              </w:rPr>
            </w:pPr>
            <w:r w:rsidRPr="001453D3">
              <w:rPr>
                <w:b/>
                <w:color w:val="00B050"/>
              </w:rPr>
              <w:t>Technical Name</w:t>
            </w:r>
          </w:p>
        </w:tc>
        <w:tc>
          <w:tcPr>
            <w:tcW w:w="4379" w:type="dxa"/>
          </w:tcPr>
          <w:p w:rsidR="005D6BE1" w:rsidRDefault="005D6BE1" w:rsidP="001A7CA7"/>
        </w:tc>
      </w:tr>
      <w:tr w:rsidR="005D6BE1" w:rsidTr="001A7CA7">
        <w:tc>
          <w:tcPr>
            <w:tcW w:w="4379" w:type="dxa"/>
            <w:shd w:val="clear" w:color="auto" w:fill="D9D9D9" w:themeFill="background1" w:themeFillShade="D9"/>
          </w:tcPr>
          <w:p w:rsidR="005D6BE1" w:rsidRPr="001453D3" w:rsidRDefault="005D6BE1" w:rsidP="001A7CA7">
            <w:pPr>
              <w:rPr>
                <w:b/>
                <w:color w:val="00B050"/>
              </w:rPr>
            </w:pPr>
            <w:r w:rsidRPr="001453D3">
              <w:rPr>
                <w:b/>
                <w:color w:val="00B050"/>
              </w:rPr>
              <w:t>Long Description</w:t>
            </w:r>
          </w:p>
        </w:tc>
        <w:tc>
          <w:tcPr>
            <w:tcW w:w="4379" w:type="dxa"/>
          </w:tcPr>
          <w:p w:rsidR="005D6BE1" w:rsidRPr="005F646F" w:rsidRDefault="005D6BE1" w:rsidP="00F52882"/>
        </w:tc>
      </w:tr>
    </w:tbl>
    <w:p w:rsidR="005D6BE1" w:rsidRDefault="005D6BE1" w:rsidP="00D86D51"/>
    <w:p w:rsidR="005D6BE1" w:rsidRDefault="005D6BE1" w:rsidP="00D86D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79"/>
        <w:gridCol w:w="4379"/>
      </w:tblGrid>
      <w:tr w:rsidR="005D6BE1" w:rsidTr="001A7CA7">
        <w:tc>
          <w:tcPr>
            <w:tcW w:w="8758" w:type="dxa"/>
            <w:gridSpan w:val="2"/>
            <w:shd w:val="clear" w:color="auto" w:fill="D9D9D9" w:themeFill="background1" w:themeFillShade="D9"/>
          </w:tcPr>
          <w:p w:rsidR="005D6BE1" w:rsidRPr="005D6BE1" w:rsidRDefault="005D6BE1" w:rsidP="001A7CA7">
            <w:pPr>
              <w:rPr>
                <w:b/>
              </w:rPr>
            </w:pPr>
            <w:proofErr w:type="spellStart"/>
            <w:r w:rsidRPr="005D6BE1">
              <w:rPr>
                <w:b/>
              </w:rPr>
              <w:t>InfoObject</w:t>
            </w:r>
            <w:proofErr w:type="spellEnd"/>
            <w:r w:rsidRPr="005D6BE1">
              <w:rPr>
                <w:b/>
              </w:rPr>
              <w:t xml:space="preserve"> Material</w:t>
            </w:r>
            <w:r w:rsidR="00854AF7">
              <w:rPr>
                <w:b/>
              </w:rPr>
              <w:t xml:space="preserve"> Characteristics</w:t>
            </w:r>
          </w:p>
        </w:tc>
      </w:tr>
      <w:tr w:rsidR="005D6BE1" w:rsidTr="001A7CA7">
        <w:tc>
          <w:tcPr>
            <w:tcW w:w="4379" w:type="dxa"/>
            <w:shd w:val="clear" w:color="auto" w:fill="D9D9D9" w:themeFill="background1" w:themeFillShade="D9"/>
          </w:tcPr>
          <w:p w:rsidR="005D6BE1" w:rsidRPr="001453D3" w:rsidRDefault="005D6BE1" w:rsidP="001A7CA7">
            <w:pPr>
              <w:rPr>
                <w:b/>
                <w:color w:val="00B050"/>
              </w:rPr>
            </w:pPr>
            <w:r w:rsidRPr="001453D3">
              <w:rPr>
                <w:b/>
                <w:color w:val="00B050"/>
              </w:rPr>
              <w:t>Technical Name</w:t>
            </w:r>
          </w:p>
        </w:tc>
        <w:tc>
          <w:tcPr>
            <w:tcW w:w="4379" w:type="dxa"/>
          </w:tcPr>
          <w:p w:rsidR="005D6BE1" w:rsidRDefault="005D6BE1" w:rsidP="001A7CA7"/>
        </w:tc>
      </w:tr>
      <w:tr w:rsidR="0049138A" w:rsidTr="001A7CA7">
        <w:tc>
          <w:tcPr>
            <w:tcW w:w="4379" w:type="dxa"/>
            <w:shd w:val="clear" w:color="auto" w:fill="D9D9D9" w:themeFill="background1" w:themeFillShade="D9"/>
          </w:tcPr>
          <w:p w:rsidR="0049138A" w:rsidRPr="001453D3" w:rsidRDefault="0049138A" w:rsidP="0049138A">
            <w:pPr>
              <w:rPr>
                <w:b/>
                <w:color w:val="00B050"/>
              </w:rPr>
            </w:pPr>
            <w:r w:rsidRPr="001453D3">
              <w:rPr>
                <w:b/>
                <w:color w:val="00B050"/>
              </w:rPr>
              <w:t>Long Description</w:t>
            </w:r>
          </w:p>
        </w:tc>
        <w:tc>
          <w:tcPr>
            <w:tcW w:w="4379" w:type="dxa"/>
          </w:tcPr>
          <w:p w:rsidR="0049138A" w:rsidRPr="005F646F" w:rsidRDefault="0049138A" w:rsidP="0049138A"/>
        </w:tc>
      </w:tr>
    </w:tbl>
    <w:p w:rsidR="005D6BE1" w:rsidRDefault="005D6BE1" w:rsidP="00D86D51"/>
    <w:p w:rsidR="000A24C0" w:rsidRDefault="000A24C0" w:rsidP="00D86D51"/>
    <w:p w:rsidR="007737C6" w:rsidRDefault="00FC5DB3" w:rsidP="00FC5DB3">
      <w:pPr>
        <w:pStyle w:val="Heading1"/>
      </w:pPr>
      <w:r w:rsidRPr="00FC5DB3">
        <w:t xml:space="preserve">Part – 3: Creation of </w:t>
      </w:r>
      <w:proofErr w:type="spellStart"/>
      <w:r w:rsidRPr="00FC5DB3">
        <w:t>DataStore</w:t>
      </w:r>
      <w:proofErr w:type="spellEnd"/>
      <w:r w:rsidRPr="00FC5DB3">
        <w:t xml:space="preserve"> Objects and </w:t>
      </w:r>
      <w:proofErr w:type="spellStart"/>
      <w:r w:rsidRPr="00FC5DB3">
        <w:t>InfoCube</w:t>
      </w:r>
      <w:proofErr w:type="spellEnd"/>
    </w:p>
    <w:p w:rsidR="00FC5DB3" w:rsidRDefault="00FC5DB3" w:rsidP="00FC5D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79"/>
        <w:gridCol w:w="4379"/>
      </w:tblGrid>
      <w:tr w:rsidR="006C5E20" w:rsidTr="008445D8">
        <w:tc>
          <w:tcPr>
            <w:tcW w:w="8758" w:type="dxa"/>
            <w:gridSpan w:val="2"/>
            <w:shd w:val="clear" w:color="auto" w:fill="D9D9D9" w:themeFill="background1" w:themeFillShade="D9"/>
          </w:tcPr>
          <w:p w:rsidR="006C5E20" w:rsidRPr="005D6BE1" w:rsidRDefault="006C5E20" w:rsidP="008445D8">
            <w:pPr>
              <w:rPr>
                <w:b/>
              </w:rPr>
            </w:pPr>
            <w:proofErr w:type="spellStart"/>
            <w:r w:rsidRPr="006C5E20">
              <w:rPr>
                <w:b/>
              </w:rPr>
              <w:t>DataStore</w:t>
            </w:r>
            <w:proofErr w:type="spellEnd"/>
            <w:r w:rsidRPr="006C5E20">
              <w:rPr>
                <w:b/>
              </w:rPr>
              <w:t xml:space="preserve"> Object</w:t>
            </w:r>
          </w:p>
        </w:tc>
      </w:tr>
      <w:tr w:rsidR="006C5E20" w:rsidTr="008445D8">
        <w:tc>
          <w:tcPr>
            <w:tcW w:w="4379" w:type="dxa"/>
            <w:shd w:val="clear" w:color="auto" w:fill="D9D9D9" w:themeFill="background1" w:themeFillShade="D9"/>
          </w:tcPr>
          <w:p w:rsidR="006C5E20" w:rsidRPr="001453D3" w:rsidRDefault="006C5E20" w:rsidP="008445D8">
            <w:pPr>
              <w:rPr>
                <w:b/>
                <w:color w:val="00B050"/>
              </w:rPr>
            </w:pPr>
            <w:r w:rsidRPr="001453D3">
              <w:rPr>
                <w:b/>
                <w:color w:val="00B050"/>
              </w:rPr>
              <w:t>Technical Name</w:t>
            </w:r>
          </w:p>
        </w:tc>
        <w:tc>
          <w:tcPr>
            <w:tcW w:w="4379" w:type="dxa"/>
          </w:tcPr>
          <w:p w:rsidR="006C5E20" w:rsidRDefault="006C5E20" w:rsidP="008445D8"/>
        </w:tc>
      </w:tr>
      <w:tr w:rsidR="006C5E20" w:rsidTr="001453D3">
        <w:trPr>
          <w:trHeight w:val="180"/>
        </w:trPr>
        <w:tc>
          <w:tcPr>
            <w:tcW w:w="4379" w:type="dxa"/>
            <w:shd w:val="clear" w:color="auto" w:fill="D9D9D9" w:themeFill="background1" w:themeFillShade="D9"/>
          </w:tcPr>
          <w:p w:rsidR="006C5E20" w:rsidRPr="001453D3" w:rsidRDefault="006C5E20" w:rsidP="008445D8">
            <w:pPr>
              <w:rPr>
                <w:b/>
                <w:color w:val="00B050"/>
              </w:rPr>
            </w:pPr>
            <w:r w:rsidRPr="001453D3">
              <w:rPr>
                <w:b/>
                <w:color w:val="00B050"/>
              </w:rPr>
              <w:t>Long Description</w:t>
            </w:r>
          </w:p>
        </w:tc>
        <w:tc>
          <w:tcPr>
            <w:tcW w:w="4379" w:type="dxa"/>
          </w:tcPr>
          <w:p w:rsidR="006C5E20" w:rsidRPr="005F646F" w:rsidRDefault="006C5E20" w:rsidP="008445D8"/>
        </w:tc>
      </w:tr>
    </w:tbl>
    <w:p w:rsidR="006C5E20" w:rsidRDefault="006C5E20" w:rsidP="00FC5DB3"/>
    <w:p w:rsidR="00FC5DB3" w:rsidRDefault="00FC5DB3" w:rsidP="00FC5D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79"/>
        <w:gridCol w:w="4379"/>
      </w:tblGrid>
      <w:tr w:rsidR="006C5E20" w:rsidTr="008445D8">
        <w:tc>
          <w:tcPr>
            <w:tcW w:w="8758" w:type="dxa"/>
            <w:gridSpan w:val="2"/>
            <w:shd w:val="clear" w:color="auto" w:fill="D9D9D9" w:themeFill="background1" w:themeFillShade="D9"/>
          </w:tcPr>
          <w:p w:rsidR="006C5E20" w:rsidRPr="005D6BE1" w:rsidRDefault="006C5E20" w:rsidP="008445D8">
            <w:pPr>
              <w:rPr>
                <w:b/>
              </w:rPr>
            </w:pPr>
            <w:proofErr w:type="spellStart"/>
            <w:r w:rsidRPr="006C5E20">
              <w:rPr>
                <w:b/>
              </w:rPr>
              <w:t>InfoCube</w:t>
            </w:r>
            <w:proofErr w:type="spellEnd"/>
          </w:p>
        </w:tc>
      </w:tr>
      <w:tr w:rsidR="006C5E20" w:rsidTr="008445D8">
        <w:tc>
          <w:tcPr>
            <w:tcW w:w="4379" w:type="dxa"/>
            <w:shd w:val="clear" w:color="auto" w:fill="D9D9D9" w:themeFill="background1" w:themeFillShade="D9"/>
          </w:tcPr>
          <w:p w:rsidR="006C5E20" w:rsidRPr="001453D3" w:rsidRDefault="006C5E20" w:rsidP="008445D8">
            <w:pPr>
              <w:rPr>
                <w:b/>
                <w:color w:val="00B050"/>
              </w:rPr>
            </w:pPr>
            <w:r w:rsidRPr="001453D3">
              <w:rPr>
                <w:b/>
                <w:color w:val="00B050"/>
              </w:rPr>
              <w:t>Technical Name</w:t>
            </w:r>
          </w:p>
        </w:tc>
        <w:tc>
          <w:tcPr>
            <w:tcW w:w="4379" w:type="dxa"/>
          </w:tcPr>
          <w:p w:rsidR="006C5E20" w:rsidRDefault="006C5E20" w:rsidP="008445D8"/>
        </w:tc>
      </w:tr>
      <w:tr w:rsidR="006C5E20" w:rsidTr="008445D8">
        <w:tc>
          <w:tcPr>
            <w:tcW w:w="4379" w:type="dxa"/>
            <w:shd w:val="clear" w:color="auto" w:fill="D9D9D9" w:themeFill="background1" w:themeFillShade="D9"/>
          </w:tcPr>
          <w:p w:rsidR="006C5E20" w:rsidRPr="001453D3" w:rsidRDefault="006C5E20" w:rsidP="008445D8">
            <w:pPr>
              <w:rPr>
                <w:b/>
                <w:color w:val="00B050"/>
              </w:rPr>
            </w:pPr>
            <w:r w:rsidRPr="001453D3">
              <w:rPr>
                <w:b/>
                <w:color w:val="00B050"/>
              </w:rPr>
              <w:t>Long Description</w:t>
            </w:r>
          </w:p>
        </w:tc>
        <w:tc>
          <w:tcPr>
            <w:tcW w:w="4379" w:type="dxa"/>
          </w:tcPr>
          <w:p w:rsidR="006C5E20" w:rsidRPr="005F646F" w:rsidRDefault="006C5E20" w:rsidP="001C6AF8"/>
        </w:tc>
      </w:tr>
    </w:tbl>
    <w:p w:rsidR="006C5E20" w:rsidRDefault="006C5E20" w:rsidP="00FC5DB3"/>
    <w:p w:rsidR="00AE4F05" w:rsidRDefault="00AE4F05" w:rsidP="00FC5DB3"/>
    <w:p w:rsidR="006C5E20" w:rsidRPr="00703ACC" w:rsidRDefault="00703ACC" w:rsidP="00703ACC">
      <w:pPr>
        <w:pStyle w:val="Heading1"/>
      </w:pPr>
      <w:r w:rsidRPr="00703ACC">
        <w:t>Part</w:t>
      </w:r>
      <w:r>
        <w:t xml:space="preserve"> – 4: Master Data ETL</w:t>
      </w:r>
    </w:p>
    <w:p w:rsidR="006C5E20" w:rsidRDefault="006C5E20" w:rsidP="00FC5D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227"/>
      </w:tblGrid>
      <w:tr w:rsidR="00703ACC" w:rsidTr="00C45E8B">
        <w:tc>
          <w:tcPr>
            <w:tcW w:w="4531" w:type="dxa"/>
            <w:shd w:val="clear" w:color="auto" w:fill="D9D9D9" w:themeFill="background1" w:themeFillShade="D9"/>
          </w:tcPr>
          <w:p w:rsidR="00703ACC" w:rsidRPr="00B8339B" w:rsidRDefault="00703ACC" w:rsidP="00BE12BE">
            <w:pPr>
              <w:rPr>
                <w:b/>
              </w:rPr>
            </w:pPr>
            <w:r w:rsidRPr="00C45E8B">
              <w:rPr>
                <w:b/>
                <w:color w:val="00B050"/>
              </w:rPr>
              <w:t xml:space="preserve">Material Attributes </w:t>
            </w:r>
            <w:r w:rsidR="00BE12BE" w:rsidRPr="00C45E8B">
              <w:rPr>
                <w:b/>
                <w:color w:val="00B050"/>
              </w:rPr>
              <w:t>.csv</w:t>
            </w:r>
            <w:r w:rsidRPr="00C45E8B">
              <w:rPr>
                <w:b/>
                <w:color w:val="00B050"/>
              </w:rPr>
              <w:t xml:space="preserve"> file’s </w:t>
            </w:r>
            <w:r w:rsidR="00BE12BE" w:rsidRPr="00C45E8B">
              <w:rPr>
                <w:b/>
                <w:color w:val="00B050"/>
              </w:rPr>
              <w:t xml:space="preserve">data </w:t>
            </w:r>
            <w:r w:rsidRPr="00C45E8B">
              <w:rPr>
                <w:b/>
                <w:color w:val="00B050"/>
              </w:rPr>
              <w:t>fields</w:t>
            </w:r>
            <w:r w:rsidR="00BE12BE" w:rsidRPr="00C45E8B">
              <w:rPr>
                <w:b/>
                <w:color w:val="00B050"/>
              </w:rPr>
              <w:t>:</w:t>
            </w:r>
          </w:p>
        </w:tc>
        <w:tc>
          <w:tcPr>
            <w:tcW w:w="4227" w:type="dxa"/>
          </w:tcPr>
          <w:p w:rsidR="00703ACC" w:rsidRDefault="00703ACC" w:rsidP="000F1398"/>
        </w:tc>
      </w:tr>
    </w:tbl>
    <w:p w:rsidR="00157D50" w:rsidRDefault="00157D50" w:rsidP="00FC5D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79"/>
        <w:gridCol w:w="4379"/>
      </w:tblGrid>
      <w:tr w:rsidR="00703ACC" w:rsidTr="001B3CA8">
        <w:tc>
          <w:tcPr>
            <w:tcW w:w="8758" w:type="dxa"/>
            <w:gridSpan w:val="2"/>
            <w:shd w:val="clear" w:color="auto" w:fill="D9D9D9" w:themeFill="background1" w:themeFillShade="D9"/>
          </w:tcPr>
          <w:p w:rsidR="00703ACC" w:rsidRPr="005D6BE1" w:rsidRDefault="00703ACC" w:rsidP="001B3CA8">
            <w:pPr>
              <w:rPr>
                <w:b/>
              </w:rPr>
            </w:pPr>
            <w:proofErr w:type="spellStart"/>
            <w:r w:rsidRPr="00703ACC">
              <w:rPr>
                <w:b/>
              </w:rPr>
              <w:t>DataSource</w:t>
            </w:r>
            <w:proofErr w:type="spellEnd"/>
            <w:r w:rsidRPr="00703ACC">
              <w:rPr>
                <w:b/>
              </w:rPr>
              <w:t xml:space="preserve"> </w:t>
            </w:r>
            <w:r>
              <w:rPr>
                <w:b/>
              </w:rPr>
              <w:t xml:space="preserve">Material </w:t>
            </w:r>
            <w:r w:rsidRPr="00703ACC">
              <w:rPr>
                <w:b/>
              </w:rPr>
              <w:t>Attributes</w:t>
            </w:r>
          </w:p>
        </w:tc>
      </w:tr>
      <w:tr w:rsidR="00703ACC" w:rsidTr="001B3CA8">
        <w:tc>
          <w:tcPr>
            <w:tcW w:w="4379" w:type="dxa"/>
            <w:shd w:val="clear" w:color="auto" w:fill="D9D9D9" w:themeFill="background1" w:themeFillShade="D9"/>
          </w:tcPr>
          <w:p w:rsidR="00703ACC" w:rsidRPr="00854AF7" w:rsidRDefault="00703ACC" w:rsidP="001B3CA8">
            <w:pPr>
              <w:rPr>
                <w:b/>
                <w:color w:val="00B050"/>
              </w:rPr>
            </w:pPr>
            <w:r w:rsidRPr="00854AF7">
              <w:rPr>
                <w:b/>
                <w:color w:val="00B050"/>
              </w:rPr>
              <w:t>Technical Name</w:t>
            </w:r>
          </w:p>
        </w:tc>
        <w:tc>
          <w:tcPr>
            <w:tcW w:w="4379" w:type="dxa"/>
          </w:tcPr>
          <w:p w:rsidR="00703ACC" w:rsidRDefault="00703ACC" w:rsidP="00B76AD0"/>
        </w:tc>
      </w:tr>
      <w:tr w:rsidR="00703ACC" w:rsidTr="001B3CA8">
        <w:tc>
          <w:tcPr>
            <w:tcW w:w="4379" w:type="dxa"/>
            <w:shd w:val="clear" w:color="auto" w:fill="D9D9D9" w:themeFill="background1" w:themeFillShade="D9"/>
          </w:tcPr>
          <w:p w:rsidR="00703ACC" w:rsidRPr="00854AF7" w:rsidRDefault="00703ACC" w:rsidP="001B3CA8">
            <w:pPr>
              <w:rPr>
                <w:b/>
                <w:color w:val="00B050"/>
              </w:rPr>
            </w:pPr>
            <w:r w:rsidRPr="00854AF7">
              <w:rPr>
                <w:b/>
                <w:color w:val="00B050"/>
              </w:rPr>
              <w:t>Long Description</w:t>
            </w:r>
          </w:p>
        </w:tc>
        <w:tc>
          <w:tcPr>
            <w:tcW w:w="4379" w:type="dxa"/>
          </w:tcPr>
          <w:p w:rsidR="00703ACC" w:rsidRPr="005F646F" w:rsidRDefault="00703ACC" w:rsidP="00B76AD0"/>
        </w:tc>
      </w:tr>
    </w:tbl>
    <w:p w:rsidR="00157D50" w:rsidRDefault="00157D50" w:rsidP="00FC5DB3"/>
    <w:p w:rsidR="00703ACC" w:rsidRPr="00C45E8B" w:rsidRDefault="00703ACC" w:rsidP="00703ACC">
      <w:pPr>
        <w:rPr>
          <w:color w:val="00B05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79"/>
        <w:gridCol w:w="4379"/>
      </w:tblGrid>
      <w:tr w:rsidR="00C45E8B" w:rsidRPr="00C45E8B" w:rsidTr="001B3CA8">
        <w:tc>
          <w:tcPr>
            <w:tcW w:w="4379" w:type="dxa"/>
            <w:shd w:val="clear" w:color="auto" w:fill="D9D9D9" w:themeFill="background1" w:themeFillShade="D9"/>
          </w:tcPr>
          <w:p w:rsidR="00703ACC" w:rsidRPr="00C45E8B" w:rsidRDefault="00703ACC" w:rsidP="00BE12BE">
            <w:pPr>
              <w:rPr>
                <w:b/>
                <w:color w:val="00B050"/>
              </w:rPr>
            </w:pPr>
            <w:r w:rsidRPr="00C45E8B">
              <w:rPr>
                <w:b/>
                <w:color w:val="00B050"/>
              </w:rPr>
              <w:t xml:space="preserve">Material Text </w:t>
            </w:r>
            <w:r w:rsidR="00BE12BE" w:rsidRPr="00C45E8B">
              <w:rPr>
                <w:b/>
                <w:color w:val="00B050"/>
              </w:rPr>
              <w:t>.csv</w:t>
            </w:r>
            <w:r w:rsidRPr="00C45E8B">
              <w:rPr>
                <w:b/>
                <w:color w:val="00B050"/>
              </w:rPr>
              <w:t xml:space="preserve"> file’s </w:t>
            </w:r>
            <w:r w:rsidR="00BE12BE" w:rsidRPr="00C45E8B">
              <w:rPr>
                <w:b/>
                <w:color w:val="00B050"/>
              </w:rPr>
              <w:t xml:space="preserve">data </w:t>
            </w:r>
            <w:r w:rsidRPr="00C45E8B">
              <w:rPr>
                <w:b/>
                <w:color w:val="00B050"/>
              </w:rPr>
              <w:t>fields</w:t>
            </w:r>
            <w:r w:rsidR="00C45E8B">
              <w:rPr>
                <w:b/>
                <w:color w:val="00B050"/>
              </w:rPr>
              <w:t>:</w:t>
            </w:r>
          </w:p>
        </w:tc>
        <w:tc>
          <w:tcPr>
            <w:tcW w:w="4379" w:type="dxa"/>
          </w:tcPr>
          <w:p w:rsidR="00703ACC" w:rsidRPr="00C45E8B" w:rsidRDefault="00703ACC" w:rsidP="000335AD">
            <w:pPr>
              <w:rPr>
                <w:color w:val="00B050"/>
              </w:rPr>
            </w:pPr>
          </w:p>
        </w:tc>
      </w:tr>
    </w:tbl>
    <w:p w:rsidR="00703ACC" w:rsidRDefault="00703ACC" w:rsidP="00703A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79"/>
        <w:gridCol w:w="4379"/>
      </w:tblGrid>
      <w:tr w:rsidR="00703ACC" w:rsidTr="001B3CA8">
        <w:tc>
          <w:tcPr>
            <w:tcW w:w="8758" w:type="dxa"/>
            <w:gridSpan w:val="2"/>
            <w:shd w:val="clear" w:color="auto" w:fill="D9D9D9" w:themeFill="background1" w:themeFillShade="D9"/>
          </w:tcPr>
          <w:p w:rsidR="00703ACC" w:rsidRPr="005D6BE1" w:rsidRDefault="00703ACC" w:rsidP="00703ACC">
            <w:pPr>
              <w:rPr>
                <w:b/>
              </w:rPr>
            </w:pPr>
            <w:proofErr w:type="spellStart"/>
            <w:r w:rsidRPr="00703ACC">
              <w:rPr>
                <w:b/>
              </w:rPr>
              <w:t>DataSource</w:t>
            </w:r>
            <w:proofErr w:type="spellEnd"/>
            <w:r w:rsidRPr="00703ACC">
              <w:rPr>
                <w:b/>
              </w:rPr>
              <w:t xml:space="preserve"> </w:t>
            </w:r>
            <w:r>
              <w:rPr>
                <w:b/>
              </w:rPr>
              <w:t>Material Texts</w:t>
            </w:r>
          </w:p>
        </w:tc>
      </w:tr>
      <w:tr w:rsidR="00703ACC" w:rsidTr="001B3CA8">
        <w:tc>
          <w:tcPr>
            <w:tcW w:w="4379" w:type="dxa"/>
            <w:shd w:val="clear" w:color="auto" w:fill="D9D9D9" w:themeFill="background1" w:themeFillShade="D9"/>
          </w:tcPr>
          <w:p w:rsidR="00703ACC" w:rsidRPr="00854AF7" w:rsidRDefault="00703ACC" w:rsidP="001B3CA8">
            <w:pPr>
              <w:rPr>
                <w:b/>
                <w:color w:val="00B050"/>
              </w:rPr>
            </w:pPr>
            <w:r w:rsidRPr="00854AF7">
              <w:rPr>
                <w:b/>
                <w:color w:val="00B050"/>
              </w:rPr>
              <w:t>Technical Name</w:t>
            </w:r>
          </w:p>
        </w:tc>
        <w:tc>
          <w:tcPr>
            <w:tcW w:w="4379" w:type="dxa"/>
          </w:tcPr>
          <w:p w:rsidR="00703ACC" w:rsidRDefault="00703ACC" w:rsidP="000F6006"/>
        </w:tc>
      </w:tr>
      <w:tr w:rsidR="00703ACC" w:rsidTr="001B3CA8">
        <w:tc>
          <w:tcPr>
            <w:tcW w:w="4379" w:type="dxa"/>
            <w:shd w:val="clear" w:color="auto" w:fill="D9D9D9" w:themeFill="background1" w:themeFillShade="D9"/>
          </w:tcPr>
          <w:p w:rsidR="00703ACC" w:rsidRPr="00854AF7" w:rsidRDefault="00703ACC" w:rsidP="001B3CA8">
            <w:pPr>
              <w:rPr>
                <w:b/>
                <w:color w:val="00B050"/>
              </w:rPr>
            </w:pPr>
            <w:r w:rsidRPr="00854AF7">
              <w:rPr>
                <w:b/>
                <w:color w:val="00B050"/>
              </w:rPr>
              <w:t>Long Description</w:t>
            </w:r>
          </w:p>
        </w:tc>
        <w:tc>
          <w:tcPr>
            <w:tcW w:w="4379" w:type="dxa"/>
          </w:tcPr>
          <w:p w:rsidR="00703ACC" w:rsidRPr="005F646F" w:rsidRDefault="00703ACC" w:rsidP="000F6006"/>
        </w:tc>
      </w:tr>
    </w:tbl>
    <w:p w:rsidR="00703ACC" w:rsidRDefault="00703ACC" w:rsidP="00703ACC"/>
    <w:p w:rsidR="00703ACC" w:rsidRDefault="00703ACC" w:rsidP="00FC5D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79"/>
        <w:gridCol w:w="4379"/>
      </w:tblGrid>
      <w:tr w:rsidR="00703ACC" w:rsidTr="001B3CA8">
        <w:tc>
          <w:tcPr>
            <w:tcW w:w="4379" w:type="dxa"/>
            <w:shd w:val="clear" w:color="auto" w:fill="D9D9D9" w:themeFill="background1" w:themeFillShade="D9"/>
          </w:tcPr>
          <w:p w:rsidR="00703ACC" w:rsidRPr="00B8339B" w:rsidRDefault="00703ACC" w:rsidP="00C45E8B">
            <w:pPr>
              <w:rPr>
                <w:b/>
              </w:rPr>
            </w:pPr>
            <w:r w:rsidRPr="00C45E8B">
              <w:rPr>
                <w:b/>
                <w:color w:val="00B050"/>
              </w:rPr>
              <w:t xml:space="preserve">Material </w:t>
            </w:r>
            <w:r w:rsidR="00F407A3" w:rsidRPr="00C45E8B">
              <w:rPr>
                <w:b/>
                <w:color w:val="00B050"/>
              </w:rPr>
              <w:t>Group</w:t>
            </w:r>
            <w:r w:rsidRPr="00C45E8B">
              <w:rPr>
                <w:b/>
                <w:color w:val="00B050"/>
              </w:rPr>
              <w:t xml:space="preserve"> </w:t>
            </w:r>
            <w:r w:rsidR="00C45E8B" w:rsidRPr="00C45E8B">
              <w:rPr>
                <w:b/>
                <w:color w:val="00B050"/>
              </w:rPr>
              <w:t xml:space="preserve">.csv </w:t>
            </w:r>
            <w:r w:rsidRPr="00C45E8B">
              <w:rPr>
                <w:b/>
                <w:color w:val="00B050"/>
              </w:rPr>
              <w:t xml:space="preserve">file’s </w:t>
            </w:r>
            <w:r w:rsidR="00C45E8B" w:rsidRPr="00C45E8B">
              <w:rPr>
                <w:b/>
                <w:color w:val="00B050"/>
              </w:rPr>
              <w:t xml:space="preserve">data </w:t>
            </w:r>
            <w:r w:rsidRPr="00C45E8B">
              <w:rPr>
                <w:b/>
                <w:color w:val="00B050"/>
              </w:rPr>
              <w:t>fields</w:t>
            </w:r>
            <w:r w:rsidR="00C45E8B" w:rsidRPr="00C45E8B">
              <w:rPr>
                <w:b/>
                <w:color w:val="00B050"/>
              </w:rPr>
              <w:t>:</w:t>
            </w:r>
          </w:p>
        </w:tc>
        <w:tc>
          <w:tcPr>
            <w:tcW w:w="4379" w:type="dxa"/>
          </w:tcPr>
          <w:p w:rsidR="00703ACC" w:rsidRDefault="00703ACC" w:rsidP="000335AD"/>
        </w:tc>
      </w:tr>
    </w:tbl>
    <w:p w:rsidR="00703ACC" w:rsidRDefault="00703ACC" w:rsidP="00703A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79"/>
        <w:gridCol w:w="4379"/>
      </w:tblGrid>
      <w:tr w:rsidR="00703ACC" w:rsidTr="001B3CA8">
        <w:tc>
          <w:tcPr>
            <w:tcW w:w="8758" w:type="dxa"/>
            <w:gridSpan w:val="2"/>
            <w:shd w:val="clear" w:color="auto" w:fill="D9D9D9" w:themeFill="background1" w:themeFillShade="D9"/>
          </w:tcPr>
          <w:p w:rsidR="00703ACC" w:rsidRPr="005D6BE1" w:rsidRDefault="00703ACC" w:rsidP="00F407A3">
            <w:pPr>
              <w:rPr>
                <w:b/>
              </w:rPr>
            </w:pPr>
            <w:proofErr w:type="spellStart"/>
            <w:r w:rsidRPr="00703ACC">
              <w:rPr>
                <w:b/>
              </w:rPr>
              <w:t>DataSource</w:t>
            </w:r>
            <w:proofErr w:type="spellEnd"/>
            <w:r w:rsidRPr="00703ACC">
              <w:rPr>
                <w:b/>
              </w:rPr>
              <w:t xml:space="preserve"> </w:t>
            </w:r>
            <w:r>
              <w:rPr>
                <w:b/>
              </w:rPr>
              <w:t xml:space="preserve">Material </w:t>
            </w:r>
            <w:r w:rsidR="00F407A3">
              <w:rPr>
                <w:b/>
              </w:rPr>
              <w:t>Group</w:t>
            </w:r>
          </w:p>
        </w:tc>
      </w:tr>
      <w:tr w:rsidR="00703ACC" w:rsidTr="001B3CA8">
        <w:tc>
          <w:tcPr>
            <w:tcW w:w="4379" w:type="dxa"/>
            <w:shd w:val="clear" w:color="auto" w:fill="D9D9D9" w:themeFill="background1" w:themeFillShade="D9"/>
          </w:tcPr>
          <w:p w:rsidR="00703ACC" w:rsidRPr="00C45E8B" w:rsidRDefault="00703ACC" w:rsidP="001B3CA8">
            <w:pPr>
              <w:rPr>
                <w:b/>
                <w:color w:val="00B050"/>
              </w:rPr>
            </w:pPr>
            <w:r w:rsidRPr="00C45E8B">
              <w:rPr>
                <w:b/>
                <w:color w:val="00B050"/>
              </w:rPr>
              <w:t>Technical Name</w:t>
            </w:r>
          </w:p>
        </w:tc>
        <w:tc>
          <w:tcPr>
            <w:tcW w:w="4379" w:type="dxa"/>
          </w:tcPr>
          <w:p w:rsidR="00703ACC" w:rsidRDefault="00703ACC" w:rsidP="000F6006"/>
        </w:tc>
      </w:tr>
      <w:tr w:rsidR="00703ACC" w:rsidTr="001B3CA8">
        <w:tc>
          <w:tcPr>
            <w:tcW w:w="4379" w:type="dxa"/>
            <w:shd w:val="clear" w:color="auto" w:fill="D9D9D9" w:themeFill="background1" w:themeFillShade="D9"/>
          </w:tcPr>
          <w:p w:rsidR="00703ACC" w:rsidRPr="00C45E8B" w:rsidRDefault="00703ACC" w:rsidP="001B3CA8">
            <w:pPr>
              <w:rPr>
                <w:b/>
                <w:color w:val="00B050"/>
              </w:rPr>
            </w:pPr>
            <w:r w:rsidRPr="00C45E8B">
              <w:rPr>
                <w:b/>
                <w:color w:val="00B050"/>
              </w:rPr>
              <w:t>Long Description</w:t>
            </w:r>
          </w:p>
        </w:tc>
        <w:tc>
          <w:tcPr>
            <w:tcW w:w="4379" w:type="dxa"/>
          </w:tcPr>
          <w:p w:rsidR="00703ACC" w:rsidRPr="005F646F" w:rsidRDefault="00703ACC" w:rsidP="001B3CA8"/>
        </w:tc>
      </w:tr>
    </w:tbl>
    <w:p w:rsidR="00703ACC" w:rsidRDefault="00703ACC" w:rsidP="00703ACC"/>
    <w:p w:rsidR="006C5E20" w:rsidRDefault="006C5E20" w:rsidP="00FC5DB3"/>
    <w:p w:rsidR="00AE4F05" w:rsidRDefault="00AE4F05" w:rsidP="00FC5DB3"/>
    <w:p w:rsidR="00157D50" w:rsidRDefault="00AE4F05" w:rsidP="00AE4F05">
      <w:pPr>
        <w:pStyle w:val="Heading1"/>
      </w:pPr>
      <w:r>
        <w:lastRenderedPageBreak/>
        <w:t>Part – 5: Transactional Data ETL</w:t>
      </w:r>
    </w:p>
    <w:p w:rsidR="00AE4F05" w:rsidRDefault="00AE4F05" w:rsidP="00AE4F05"/>
    <w:p w:rsidR="00AE4F05" w:rsidRDefault="00AE4F05" w:rsidP="00AE4F05"/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8784"/>
      </w:tblGrid>
      <w:tr w:rsidR="00C45E8B" w:rsidTr="00C45E8B">
        <w:tc>
          <w:tcPr>
            <w:tcW w:w="8784" w:type="dxa"/>
            <w:shd w:val="clear" w:color="auto" w:fill="D9D9D9" w:themeFill="background1" w:themeFillShade="D9"/>
          </w:tcPr>
          <w:p w:rsidR="00C45E8B" w:rsidRPr="00B8339B" w:rsidRDefault="00C45E8B" w:rsidP="00C45E8B">
            <w:pPr>
              <w:rPr>
                <w:b/>
              </w:rPr>
            </w:pPr>
            <w:r w:rsidRPr="00C45E8B">
              <w:rPr>
                <w:b/>
                <w:color w:val="00B050"/>
              </w:rPr>
              <w:t>Transactional data .csv file’s data fields:</w:t>
            </w:r>
          </w:p>
        </w:tc>
      </w:tr>
      <w:tr w:rsidR="00C45E8B" w:rsidTr="00C45E8B">
        <w:tc>
          <w:tcPr>
            <w:tcW w:w="8784" w:type="dxa"/>
            <w:shd w:val="clear" w:color="auto" w:fill="D9D9D9" w:themeFill="background1" w:themeFillShade="D9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45"/>
              <w:gridCol w:w="2703"/>
              <w:gridCol w:w="2710"/>
            </w:tblGrid>
            <w:tr w:rsidR="00C45E8B" w:rsidTr="00C45E8B">
              <w:tc>
                <w:tcPr>
                  <w:tcW w:w="3207" w:type="dxa"/>
                </w:tcPr>
                <w:p w:rsidR="00C45E8B" w:rsidRPr="00C45E8B" w:rsidRDefault="00C45E8B" w:rsidP="00C45E8B">
                  <w:pPr>
                    <w:pStyle w:val="ListParagraph"/>
                    <w:ind w:left="0"/>
                    <w:rPr>
                      <w:color w:val="00B050"/>
                      <w:sz w:val="18"/>
                    </w:rPr>
                  </w:pPr>
                  <w:r w:rsidRPr="00C45E8B">
                    <w:rPr>
                      <w:b/>
                      <w:color w:val="00B050"/>
                      <w:sz w:val="18"/>
                    </w:rPr>
                    <w:t>BicycleCompanyUsV01.csv</w:t>
                  </w:r>
                </w:p>
              </w:tc>
              <w:tc>
                <w:tcPr>
                  <w:tcW w:w="2731" w:type="dxa"/>
                </w:tcPr>
                <w:p w:rsidR="00C45E8B" w:rsidRPr="00C45E8B" w:rsidRDefault="00C45E8B" w:rsidP="00C45E8B">
                  <w:pPr>
                    <w:rPr>
                      <w:b/>
                      <w:color w:val="00B050"/>
                      <w:sz w:val="18"/>
                    </w:rPr>
                  </w:pPr>
                  <w:r w:rsidRPr="00C45E8B">
                    <w:rPr>
                      <w:b/>
                      <w:color w:val="00B050"/>
                      <w:sz w:val="18"/>
                    </w:rPr>
                    <w:t>BicycleCompanyDeV01.csv</w:t>
                  </w:r>
                </w:p>
              </w:tc>
              <w:tc>
                <w:tcPr>
                  <w:tcW w:w="2738" w:type="dxa"/>
                </w:tcPr>
                <w:p w:rsidR="00C45E8B" w:rsidRPr="00C45E8B" w:rsidRDefault="00C45E8B" w:rsidP="00C45E8B">
                  <w:pPr>
                    <w:rPr>
                      <w:b/>
                      <w:color w:val="00B050"/>
                      <w:sz w:val="18"/>
                    </w:rPr>
                  </w:pPr>
                  <w:r w:rsidRPr="00C45E8B">
                    <w:rPr>
                      <w:b/>
                      <w:color w:val="00B050"/>
                      <w:sz w:val="18"/>
                    </w:rPr>
                    <w:t>BicycleCompanyAuV01.csv</w:t>
                  </w:r>
                </w:p>
              </w:tc>
            </w:tr>
            <w:tr w:rsidR="00C45E8B" w:rsidTr="00C45E8B">
              <w:tc>
                <w:tcPr>
                  <w:tcW w:w="3207" w:type="dxa"/>
                </w:tcPr>
                <w:p w:rsidR="00C45E8B" w:rsidRPr="000C0C30" w:rsidRDefault="00C45E8B" w:rsidP="00C45E8B">
                  <w:pPr>
                    <w:pStyle w:val="ListParagraph"/>
                    <w:ind w:left="360"/>
                    <w:rPr>
                      <w:color w:val="FF0000"/>
                      <w:sz w:val="18"/>
                    </w:rPr>
                  </w:pPr>
                </w:p>
              </w:tc>
              <w:tc>
                <w:tcPr>
                  <w:tcW w:w="2731" w:type="dxa"/>
                </w:tcPr>
                <w:p w:rsidR="00C45E8B" w:rsidRPr="000C0C30" w:rsidRDefault="00C45E8B" w:rsidP="00C45E8B">
                  <w:pPr>
                    <w:pStyle w:val="ListParagraph"/>
                    <w:ind w:left="360"/>
                    <w:rPr>
                      <w:b/>
                      <w:color w:val="FF0000"/>
                      <w:sz w:val="18"/>
                    </w:rPr>
                  </w:pPr>
                </w:p>
              </w:tc>
              <w:tc>
                <w:tcPr>
                  <w:tcW w:w="2738" w:type="dxa"/>
                </w:tcPr>
                <w:p w:rsidR="00C45E8B" w:rsidRPr="000C0C30" w:rsidRDefault="00C45E8B" w:rsidP="00C45E8B">
                  <w:pPr>
                    <w:pStyle w:val="ListParagraph"/>
                    <w:ind w:left="360"/>
                    <w:rPr>
                      <w:sz w:val="18"/>
                    </w:rPr>
                  </w:pPr>
                </w:p>
              </w:tc>
            </w:tr>
            <w:tr w:rsidR="00C45E8B" w:rsidTr="00C45E8B">
              <w:tc>
                <w:tcPr>
                  <w:tcW w:w="3207" w:type="dxa"/>
                </w:tcPr>
                <w:p w:rsidR="00C45E8B" w:rsidRPr="000C0C30" w:rsidRDefault="00C45E8B" w:rsidP="00C45E8B">
                  <w:pPr>
                    <w:pStyle w:val="ListParagraph"/>
                    <w:ind w:left="360"/>
                    <w:rPr>
                      <w:color w:val="FF0000"/>
                      <w:sz w:val="18"/>
                    </w:rPr>
                  </w:pPr>
                </w:p>
              </w:tc>
              <w:tc>
                <w:tcPr>
                  <w:tcW w:w="2731" w:type="dxa"/>
                </w:tcPr>
                <w:p w:rsidR="00C45E8B" w:rsidRPr="000C0C30" w:rsidRDefault="00C45E8B" w:rsidP="00C45E8B">
                  <w:pPr>
                    <w:pStyle w:val="ListParagraph"/>
                    <w:ind w:left="360"/>
                    <w:rPr>
                      <w:b/>
                      <w:color w:val="FF0000"/>
                      <w:sz w:val="18"/>
                    </w:rPr>
                  </w:pPr>
                </w:p>
              </w:tc>
              <w:tc>
                <w:tcPr>
                  <w:tcW w:w="2738" w:type="dxa"/>
                </w:tcPr>
                <w:p w:rsidR="00C45E8B" w:rsidRPr="000C0C30" w:rsidRDefault="00C45E8B" w:rsidP="00C45E8B">
                  <w:pPr>
                    <w:pStyle w:val="ListParagraph"/>
                    <w:ind w:left="360"/>
                    <w:rPr>
                      <w:sz w:val="18"/>
                    </w:rPr>
                  </w:pPr>
                </w:p>
              </w:tc>
            </w:tr>
          </w:tbl>
          <w:p w:rsidR="00C45E8B" w:rsidRPr="00C45E8B" w:rsidRDefault="00C45E8B" w:rsidP="00C45E8B">
            <w:pPr>
              <w:rPr>
                <w:b/>
                <w:color w:val="00B050"/>
              </w:rPr>
            </w:pPr>
          </w:p>
        </w:tc>
      </w:tr>
    </w:tbl>
    <w:p w:rsidR="00AE4F05" w:rsidRDefault="00AE4F05" w:rsidP="00AE4F05">
      <w:bookmarkStart w:id="0" w:name="_GoBack"/>
      <w:bookmarkEnd w:id="0"/>
    </w:p>
    <w:p w:rsidR="00D641DB" w:rsidRDefault="00D641DB" w:rsidP="00AE4F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79"/>
        <w:gridCol w:w="4379"/>
      </w:tblGrid>
      <w:tr w:rsidR="00AE4F05" w:rsidTr="001B3CA8">
        <w:tc>
          <w:tcPr>
            <w:tcW w:w="8758" w:type="dxa"/>
            <w:gridSpan w:val="2"/>
            <w:shd w:val="clear" w:color="auto" w:fill="D9D9D9" w:themeFill="background1" w:themeFillShade="D9"/>
          </w:tcPr>
          <w:p w:rsidR="00AE4F05" w:rsidRPr="005D6BE1" w:rsidRDefault="00AE4F05" w:rsidP="00AE4F05">
            <w:pPr>
              <w:rPr>
                <w:b/>
              </w:rPr>
            </w:pPr>
            <w:proofErr w:type="spellStart"/>
            <w:r w:rsidRPr="00703ACC">
              <w:rPr>
                <w:b/>
              </w:rPr>
              <w:t>DataSource</w:t>
            </w:r>
            <w:proofErr w:type="spellEnd"/>
            <w:r w:rsidRPr="00703ACC">
              <w:rPr>
                <w:b/>
              </w:rPr>
              <w:t xml:space="preserve"> </w:t>
            </w:r>
            <w:r>
              <w:rPr>
                <w:b/>
              </w:rPr>
              <w:t>Transactional Data</w:t>
            </w:r>
          </w:p>
        </w:tc>
      </w:tr>
      <w:tr w:rsidR="00AE4F05" w:rsidTr="001B3CA8">
        <w:tc>
          <w:tcPr>
            <w:tcW w:w="4379" w:type="dxa"/>
            <w:shd w:val="clear" w:color="auto" w:fill="D9D9D9" w:themeFill="background1" w:themeFillShade="D9"/>
          </w:tcPr>
          <w:p w:rsidR="00AE4F05" w:rsidRPr="00C45E8B" w:rsidRDefault="00AE4F05" w:rsidP="001B3CA8">
            <w:pPr>
              <w:rPr>
                <w:b/>
                <w:color w:val="00B050"/>
              </w:rPr>
            </w:pPr>
            <w:r w:rsidRPr="00C45E8B">
              <w:rPr>
                <w:b/>
                <w:color w:val="00B050"/>
              </w:rPr>
              <w:t>Technical Name</w:t>
            </w:r>
          </w:p>
        </w:tc>
        <w:tc>
          <w:tcPr>
            <w:tcW w:w="4379" w:type="dxa"/>
          </w:tcPr>
          <w:p w:rsidR="00AE4F05" w:rsidRDefault="00AE4F05" w:rsidP="001B3CA8"/>
        </w:tc>
      </w:tr>
      <w:tr w:rsidR="00AE4F05" w:rsidTr="001B3CA8">
        <w:tc>
          <w:tcPr>
            <w:tcW w:w="4379" w:type="dxa"/>
            <w:shd w:val="clear" w:color="auto" w:fill="D9D9D9" w:themeFill="background1" w:themeFillShade="D9"/>
          </w:tcPr>
          <w:p w:rsidR="00AE4F05" w:rsidRPr="00C45E8B" w:rsidRDefault="00AE4F05" w:rsidP="001B3CA8">
            <w:pPr>
              <w:rPr>
                <w:b/>
                <w:color w:val="00B050"/>
              </w:rPr>
            </w:pPr>
            <w:r w:rsidRPr="00C45E8B">
              <w:rPr>
                <w:b/>
                <w:color w:val="00B050"/>
              </w:rPr>
              <w:t>Long Description</w:t>
            </w:r>
          </w:p>
        </w:tc>
        <w:tc>
          <w:tcPr>
            <w:tcW w:w="4379" w:type="dxa"/>
          </w:tcPr>
          <w:p w:rsidR="00AE4F05" w:rsidRPr="005F646F" w:rsidRDefault="00AE4F05" w:rsidP="001B3CA8"/>
        </w:tc>
      </w:tr>
    </w:tbl>
    <w:p w:rsidR="00AE4F05" w:rsidRDefault="00AE4F05" w:rsidP="00AE4F05"/>
    <w:p w:rsidR="00AE4F05" w:rsidRPr="00AE4F05" w:rsidRDefault="00AE4F05" w:rsidP="00AE4F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3801"/>
      </w:tblGrid>
      <w:tr w:rsidR="00D46633" w:rsidRPr="00D46633" w:rsidTr="00D46633">
        <w:tc>
          <w:tcPr>
            <w:tcW w:w="4957" w:type="dxa"/>
            <w:shd w:val="clear" w:color="auto" w:fill="D9D9D9" w:themeFill="background1" w:themeFillShade="D9"/>
          </w:tcPr>
          <w:p w:rsidR="00AE4F05" w:rsidRPr="00D46633" w:rsidRDefault="00AE4F05" w:rsidP="001B3CA8">
            <w:pPr>
              <w:rPr>
                <w:b/>
                <w:color w:val="00B050"/>
              </w:rPr>
            </w:pPr>
            <w:r w:rsidRPr="00D46633">
              <w:rPr>
                <w:b/>
                <w:color w:val="00B050"/>
              </w:rPr>
              <w:t>Australia Sales data number of data records</w:t>
            </w:r>
            <w:r w:rsidR="00D46633">
              <w:rPr>
                <w:b/>
                <w:color w:val="00B050"/>
              </w:rPr>
              <w:t>:</w:t>
            </w:r>
          </w:p>
        </w:tc>
        <w:tc>
          <w:tcPr>
            <w:tcW w:w="3801" w:type="dxa"/>
          </w:tcPr>
          <w:p w:rsidR="00AE4F05" w:rsidRPr="00D46633" w:rsidRDefault="00AE4F05" w:rsidP="001B3CA8">
            <w:pPr>
              <w:rPr>
                <w:color w:val="00B050"/>
              </w:rPr>
            </w:pPr>
          </w:p>
        </w:tc>
      </w:tr>
    </w:tbl>
    <w:p w:rsidR="00157D50" w:rsidRPr="00D46633" w:rsidRDefault="00157D50" w:rsidP="00157D50">
      <w:pPr>
        <w:rPr>
          <w:color w:val="00B05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3801"/>
      </w:tblGrid>
      <w:tr w:rsidR="00D46633" w:rsidRPr="00D46633" w:rsidTr="00D46633">
        <w:tc>
          <w:tcPr>
            <w:tcW w:w="4957" w:type="dxa"/>
            <w:shd w:val="clear" w:color="auto" w:fill="D9D9D9" w:themeFill="background1" w:themeFillShade="D9"/>
          </w:tcPr>
          <w:p w:rsidR="00AE4F05" w:rsidRPr="00D46633" w:rsidRDefault="00AE4F05" w:rsidP="001B3CA8">
            <w:pPr>
              <w:rPr>
                <w:b/>
                <w:color w:val="00B050"/>
              </w:rPr>
            </w:pPr>
            <w:r w:rsidRPr="00D46633">
              <w:rPr>
                <w:b/>
                <w:color w:val="00B050"/>
              </w:rPr>
              <w:t>Germany Sales data number of data records</w:t>
            </w:r>
            <w:r w:rsidR="00D46633">
              <w:rPr>
                <w:b/>
                <w:color w:val="00B050"/>
              </w:rPr>
              <w:t>:</w:t>
            </w:r>
          </w:p>
        </w:tc>
        <w:tc>
          <w:tcPr>
            <w:tcW w:w="3801" w:type="dxa"/>
          </w:tcPr>
          <w:p w:rsidR="00AE4F05" w:rsidRPr="00D46633" w:rsidRDefault="00AE4F05" w:rsidP="001B3CA8">
            <w:pPr>
              <w:rPr>
                <w:color w:val="00B050"/>
              </w:rPr>
            </w:pPr>
          </w:p>
        </w:tc>
      </w:tr>
    </w:tbl>
    <w:p w:rsidR="00157D50" w:rsidRPr="00D46633" w:rsidRDefault="00157D50" w:rsidP="00157D50">
      <w:pPr>
        <w:rPr>
          <w:color w:val="00B05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3801"/>
      </w:tblGrid>
      <w:tr w:rsidR="00D46633" w:rsidRPr="00D46633" w:rsidTr="00D46633">
        <w:tc>
          <w:tcPr>
            <w:tcW w:w="4957" w:type="dxa"/>
            <w:shd w:val="clear" w:color="auto" w:fill="D9D9D9" w:themeFill="background1" w:themeFillShade="D9"/>
          </w:tcPr>
          <w:p w:rsidR="00AE4F05" w:rsidRPr="00D46633" w:rsidRDefault="00AE4F05" w:rsidP="001B3CA8">
            <w:pPr>
              <w:rPr>
                <w:b/>
                <w:color w:val="00B050"/>
              </w:rPr>
            </w:pPr>
            <w:r w:rsidRPr="00D46633">
              <w:rPr>
                <w:b/>
                <w:color w:val="00B050"/>
              </w:rPr>
              <w:t>The USA Sales data number of data records</w:t>
            </w:r>
            <w:r w:rsidR="00D46633">
              <w:rPr>
                <w:b/>
                <w:color w:val="00B050"/>
              </w:rPr>
              <w:t>:</w:t>
            </w:r>
          </w:p>
        </w:tc>
        <w:tc>
          <w:tcPr>
            <w:tcW w:w="3801" w:type="dxa"/>
          </w:tcPr>
          <w:p w:rsidR="00AE4F05" w:rsidRPr="00D46633" w:rsidRDefault="00AE4F05" w:rsidP="001B3CA8">
            <w:pPr>
              <w:rPr>
                <w:color w:val="00B050"/>
              </w:rPr>
            </w:pPr>
          </w:p>
        </w:tc>
      </w:tr>
    </w:tbl>
    <w:p w:rsidR="00AE4F05" w:rsidRDefault="00AE4F05" w:rsidP="00157D50"/>
    <w:p w:rsidR="00157D50" w:rsidRDefault="00157D50" w:rsidP="00157D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3943"/>
      </w:tblGrid>
      <w:tr w:rsidR="00AE4F05" w:rsidTr="00A57E60">
        <w:tc>
          <w:tcPr>
            <w:tcW w:w="4815" w:type="dxa"/>
            <w:shd w:val="clear" w:color="auto" w:fill="D9D9D9" w:themeFill="background1" w:themeFillShade="D9"/>
          </w:tcPr>
          <w:p w:rsidR="00AE4F05" w:rsidRPr="00B8339B" w:rsidRDefault="00AE4F05" w:rsidP="001B3CA8">
            <w:pPr>
              <w:rPr>
                <w:b/>
              </w:rPr>
            </w:pPr>
            <w:r w:rsidRPr="00A57E60">
              <w:rPr>
                <w:b/>
                <w:color w:val="00B050"/>
              </w:rPr>
              <w:t>Number of Entries Transferred from PSA</w:t>
            </w:r>
            <w:r w:rsidR="00A57E60" w:rsidRPr="00A57E60">
              <w:rPr>
                <w:b/>
                <w:color w:val="00B050"/>
              </w:rPr>
              <w:t>:</w:t>
            </w:r>
          </w:p>
        </w:tc>
        <w:tc>
          <w:tcPr>
            <w:tcW w:w="3943" w:type="dxa"/>
          </w:tcPr>
          <w:p w:rsidR="00AE4F05" w:rsidRDefault="00AE4F05" w:rsidP="001B3CA8"/>
        </w:tc>
      </w:tr>
    </w:tbl>
    <w:p w:rsidR="00AE4F05" w:rsidRDefault="00AE4F05" w:rsidP="00157D50"/>
    <w:p w:rsidR="00AE4F05" w:rsidRDefault="00AE4F05" w:rsidP="00157D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79"/>
        <w:gridCol w:w="4379"/>
      </w:tblGrid>
      <w:tr w:rsidR="00A57E60" w:rsidRPr="00A57E60" w:rsidTr="001B3CA8">
        <w:tc>
          <w:tcPr>
            <w:tcW w:w="4379" w:type="dxa"/>
            <w:shd w:val="clear" w:color="auto" w:fill="D9D9D9" w:themeFill="background1" w:themeFillShade="D9"/>
          </w:tcPr>
          <w:p w:rsidR="00AE4F05" w:rsidRPr="00A57E60" w:rsidRDefault="00AE4F05" w:rsidP="001B3CA8">
            <w:pPr>
              <w:rPr>
                <w:b/>
                <w:color w:val="00B050"/>
              </w:rPr>
            </w:pPr>
            <w:r w:rsidRPr="00A57E60">
              <w:rPr>
                <w:b/>
                <w:color w:val="00B050"/>
              </w:rPr>
              <w:t>Number of active Entries 1</w:t>
            </w:r>
          </w:p>
        </w:tc>
        <w:tc>
          <w:tcPr>
            <w:tcW w:w="4379" w:type="dxa"/>
          </w:tcPr>
          <w:p w:rsidR="00AE4F05" w:rsidRPr="00A57E60" w:rsidRDefault="00AE4F05" w:rsidP="001B3CA8">
            <w:pPr>
              <w:rPr>
                <w:color w:val="00B050"/>
              </w:rPr>
            </w:pPr>
          </w:p>
        </w:tc>
      </w:tr>
    </w:tbl>
    <w:p w:rsidR="00AE4F05" w:rsidRPr="00A57E60" w:rsidRDefault="00AE4F05" w:rsidP="00157D50">
      <w:pPr>
        <w:rPr>
          <w:color w:val="00B050"/>
        </w:rPr>
      </w:pPr>
    </w:p>
    <w:p w:rsidR="00AE4F05" w:rsidRPr="00A57E60" w:rsidRDefault="00AE4F05" w:rsidP="00157D50">
      <w:pPr>
        <w:rPr>
          <w:color w:val="00B05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79"/>
        <w:gridCol w:w="4379"/>
      </w:tblGrid>
      <w:tr w:rsidR="00A57E60" w:rsidRPr="00A57E60" w:rsidTr="001B3CA8">
        <w:tc>
          <w:tcPr>
            <w:tcW w:w="4379" w:type="dxa"/>
            <w:shd w:val="clear" w:color="auto" w:fill="D9D9D9" w:themeFill="background1" w:themeFillShade="D9"/>
          </w:tcPr>
          <w:p w:rsidR="00AE4F05" w:rsidRPr="00A57E60" w:rsidRDefault="00AE4F05" w:rsidP="001B3CA8">
            <w:pPr>
              <w:rPr>
                <w:b/>
                <w:color w:val="00B050"/>
              </w:rPr>
            </w:pPr>
            <w:r w:rsidRPr="00A57E60">
              <w:rPr>
                <w:b/>
                <w:color w:val="00B050"/>
              </w:rPr>
              <w:t>Number of active Entries 2</w:t>
            </w:r>
          </w:p>
        </w:tc>
        <w:tc>
          <w:tcPr>
            <w:tcW w:w="4379" w:type="dxa"/>
          </w:tcPr>
          <w:p w:rsidR="00AE4F05" w:rsidRPr="00A57E60" w:rsidRDefault="00AE4F05" w:rsidP="001B3CA8">
            <w:pPr>
              <w:rPr>
                <w:color w:val="00B050"/>
              </w:rPr>
            </w:pPr>
          </w:p>
        </w:tc>
      </w:tr>
    </w:tbl>
    <w:p w:rsidR="00AE4F05" w:rsidRPr="00A57E60" w:rsidRDefault="00AE4F05" w:rsidP="00157D50">
      <w:pPr>
        <w:rPr>
          <w:color w:val="00B050"/>
        </w:rPr>
      </w:pPr>
    </w:p>
    <w:p w:rsidR="00AE4F05" w:rsidRPr="00A57E60" w:rsidRDefault="00AE4F05" w:rsidP="00157D50">
      <w:pPr>
        <w:rPr>
          <w:color w:val="00B05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79"/>
        <w:gridCol w:w="4379"/>
      </w:tblGrid>
      <w:tr w:rsidR="00A57E60" w:rsidRPr="00A57E60" w:rsidTr="001B3CA8">
        <w:tc>
          <w:tcPr>
            <w:tcW w:w="4379" w:type="dxa"/>
            <w:shd w:val="clear" w:color="auto" w:fill="D9D9D9" w:themeFill="background1" w:themeFillShade="D9"/>
          </w:tcPr>
          <w:p w:rsidR="00AE4F05" w:rsidRPr="00A57E60" w:rsidRDefault="00AE4F05" w:rsidP="001B3CA8">
            <w:pPr>
              <w:rPr>
                <w:b/>
                <w:color w:val="00B050"/>
              </w:rPr>
            </w:pPr>
            <w:r w:rsidRPr="00A57E60">
              <w:rPr>
                <w:b/>
                <w:color w:val="00B050"/>
              </w:rPr>
              <w:t xml:space="preserve">Number of Entries </w:t>
            </w:r>
            <w:proofErr w:type="spellStart"/>
            <w:r w:rsidRPr="00A57E60">
              <w:rPr>
                <w:b/>
                <w:color w:val="00B050"/>
              </w:rPr>
              <w:t>InfoCube</w:t>
            </w:r>
            <w:proofErr w:type="spellEnd"/>
          </w:p>
        </w:tc>
        <w:tc>
          <w:tcPr>
            <w:tcW w:w="4379" w:type="dxa"/>
          </w:tcPr>
          <w:p w:rsidR="00AE4F05" w:rsidRPr="00A57E60" w:rsidRDefault="00AE4F05" w:rsidP="001B3CA8">
            <w:pPr>
              <w:rPr>
                <w:color w:val="00B050"/>
              </w:rPr>
            </w:pPr>
          </w:p>
        </w:tc>
      </w:tr>
    </w:tbl>
    <w:p w:rsidR="00AE4F05" w:rsidRDefault="00AE4F05" w:rsidP="00AE4F05"/>
    <w:sectPr w:rsidR="00AE4F05" w:rsidSect="000B66F4">
      <w:headerReference w:type="default" r:id="rId7"/>
      <w:footerReference w:type="even" r:id="rId8"/>
      <w:footerReference w:type="default" r:id="rId9"/>
      <w:pgSz w:w="11907" w:h="16840"/>
      <w:pgMar w:top="1411" w:right="1411" w:bottom="1411" w:left="1728" w:header="720" w:footer="403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5F0B" w:rsidRDefault="002C5F0B">
      <w:r>
        <w:separator/>
      </w:r>
    </w:p>
  </w:endnote>
  <w:endnote w:type="continuationSeparator" w:id="0">
    <w:p w:rsidR="002C5F0B" w:rsidRDefault="002C5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ndnya">
    <w:altName w:val="Courier New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7B79" w:rsidRDefault="001C7B79" w:rsidP="001D2B8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C7B79" w:rsidRDefault="001C7B79" w:rsidP="004A4CE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7B79" w:rsidRDefault="001C7B79" w:rsidP="001D2B8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73C39">
      <w:rPr>
        <w:rStyle w:val="PageNumber"/>
        <w:noProof/>
      </w:rPr>
      <w:t>4</w:t>
    </w:r>
    <w:r>
      <w:rPr>
        <w:rStyle w:val="PageNumber"/>
      </w:rPr>
      <w:fldChar w:fldCharType="end"/>
    </w:r>
  </w:p>
  <w:p w:rsidR="001C7B79" w:rsidRDefault="001C7B79" w:rsidP="00BE42D3">
    <w:pPr>
      <w:pStyle w:val="Footer"/>
      <w:ind w:right="360"/>
    </w:pPr>
  </w:p>
  <w:p w:rsidR="000B66F4" w:rsidRDefault="000B66F4" w:rsidP="00BE42D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5F0B" w:rsidRDefault="002C5F0B">
      <w:r>
        <w:separator/>
      </w:r>
    </w:p>
  </w:footnote>
  <w:footnote w:type="continuationSeparator" w:id="0">
    <w:p w:rsidR="002C5F0B" w:rsidRDefault="002C5F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384"/>
      <w:gridCol w:w="4384"/>
    </w:tblGrid>
    <w:tr w:rsidR="00AD5063" w:rsidTr="002D0C4C">
      <w:tc>
        <w:tcPr>
          <w:tcW w:w="2500" w:type="pct"/>
          <w:shd w:val="clear" w:color="auto" w:fill="auto"/>
          <w:vAlign w:val="center"/>
        </w:tcPr>
        <w:p w:rsidR="00AD5063" w:rsidRPr="00A45580" w:rsidRDefault="00AD5063" w:rsidP="00AD5063">
          <w:pPr>
            <w:pStyle w:val="Header"/>
            <w:rPr>
              <w:b/>
              <w:color w:val="0061A6"/>
            </w:rPr>
          </w:pPr>
          <w:r w:rsidRPr="00A45580">
            <w:rPr>
              <w:b/>
              <w:color w:val="0061A6"/>
            </w:rPr>
            <w:t>LOG904 – 117: Business Intelligence</w:t>
          </w:r>
        </w:p>
        <w:p w:rsidR="00AD5063" w:rsidRDefault="00AD5063" w:rsidP="00080F3F">
          <w:pPr>
            <w:pStyle w:val="Header"/>
          </w:pPr>
          <w:r w:rsidRPr="00A45580">
            <w:rPr>
              <w:b/>
              <w:color w:val="0061A6"/>
            </w:rPr>
            <w:t>Fall 20</w:t>
          </w:r>
          <w:r w:rsidR="00080F3F">
            <w:rPr>
              <w:b/>
              <w:color w:val="0061A6"/>
            </w:rPr>
            <w:t>20</w:t>
          </w:r>
        </w:p>
      </w:tc>
      <w:tc>
        <w:tcPr>
          <w:tcW w:w="2500" w:type="pct"/>
          <w:vAlign w:val="center"/>
        </w:tcPr>
        <w:p w:rsidR="00AD5063" w:rsidRDefault="00AD5063" w:rsidP="00AD5063">
          <w:pPr>
            <w:pStyle w:val="Header"/>
            <w:jc w:val="right"/>
          </w:pPr>
          <w:r>
            <w:rPr>
              <w:noProof/>
              <w:lang w:val="nb-NO" w:eastAsia="nb-NO" w:bidi="ar-SA"/>
            </w:rPr>
            <w:drawing>
              <wp:inline distT="0" distB="0" distL="0" distR="0" wp14:anchorId="763BA7FB" wp14:editId="69A84337">
                <wp:extent cx="1422925" cy="360000"/>
                <wp:effectExtent l="0" t="0" r="6350" b="254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MuC_side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2925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5063" w:rsidRDefault="00AD5063" w:rsidP="00AD50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159A3"/>
    <w:multiLevelType w:val="hybridMultilevel"/>
    <w:tmpl w:val="2034B982"/>
    <w:lvl w:ilvl="0" w:tplc="AC2A7050">
      <w:start w:val="5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  <w:sz w:val="32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B2959"/>
    <w:multiLevelType w:val="hybridMultilevel"/>
    <w:tmpl w:val="EFC05AFE"/>
    <w:lvl w:ilvl="0" w:tplc="79F05F4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B501A3"/>
    <w:multiLevelType w:val="hybridMultilevel"/>
    <w:tmpl w:val="78B4EEC4"/>
    <w:lvl w:ilvl="0" w:tplc="6A8E3A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5F575C"/>
    <w:multiLevelType w:val="multilevel"/>
    <w:tmpl w:val="8B26D4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none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60E28AA"/>
    <w:multiLevelType w:val="hybridMultilevel"/>
    <w:tmpl w:val="567C45C6"/>
    <w:lvl w:ilvl="0" w:tplc="151E72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A76411"/>
    <w:multiLevelType w:val="multilevel"/>
    <w:tmpl w:val="67D265FE"/>
    <w:lvl w:ilvl="0">
      <w:start w:val="1"/>
      <w:numFmt w:val="decimal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U2NjA3NrUwNjczMLJQ0lEKTi0uzszPAykwqgUAYS0IgywAAAA="/>
  </w:docVars>
  <w:rsids>
    <w:rsidRoot w:val="002C5F0B"/>
    <w:rsid w:val="00002FAA"/>
    <w:rsid w:val="000335AD"/>
    <w:rsid w:val="000358DC"/>
    <w:rsid w:val="00036CA5"/>
    <w:rsid w:val="00054A42"/>
    <w:rsid w:val="000679B7"/>
    <w:rsid w:val="000740AF"/>
    <w:rsid w:val="00076848"/>
    <w:rsid w:val="0008006D"/>
    <w:rsid w:val="00080F3F"/>
    <w:rsid w:val="00086D0D"/>
    <w:rsid w:val="000A01EA"/>
    <w:rsid w:val="000A24C0"/>
    <w:rsid w:val="000A410D"/>
    <w:rsid w:val="000A4940"/>
    <w:rsid w:val="000A60FF"/>
    <w:rsid w:val="000B11E5"/>
    <w:rsid w:val="000B605D"/>
    <w:rsid w:val="000B66F4"/>
    <w:rsid w:val="000B77B0"/>
    <w:rsid w:val="000D1138"/>
    <w:rsid w:val="000D306E"/>
    <w:rsid w:val="000E5044"/>
    <w:rsid w:val="000F1398"/>
    <w:rsid w:val="000F59A9"/>
    <w:rsid w:val="000F6006"/>
    <w:rsid w:val="00101624"/>
    <w:rsid w:val="0011208B"/>
    <w:rsid w:val="00114EBB"/>
    <w:rsid w:val="00114ED3"/>
    <w:rsid w:val="00122CCE"/>
    <w:rsid w:val="00125460"/>
    <w:rsid w:val="001453D3"/>
    <w:rsid w:val="001505E8"/>
    <w:rsid w:val="001578F9"/>
    <w:rsid w:val="00157D50"/>
    <w:rsid w:val="00172455"/>
    <w:rsid w:val="001743A7"/>
    <w:rsid w:val="00187247"/>
    <w:rsid w:val="001B3556"/>
    <w:rsid w:val="001B5918"/>
    <w:rsid w:val="001B7192"/>
    <w:rsid w:val="001C6AF8"/>
    <w:rsid w:val="001C7B79"/>
    <w:rsid w:val="001D0590"/>
    <w:rsid w:val="001D2B8B"/>
    <w:rsid w:val="001F209F"/>
    <w:rsid w:val="001F6146"/>
    <w:rsid w:val="00201DF7"/>
    <w:rsid w:val="002030C2"/>
    <w:rsid w:val="0020512C"/>
    <w:rsid w:val="002161A5"/>
    <w:rsid w:val="0023307C"/>
    <w:rsid w:val="002404E5"/>
    <w:rsid w:val="00242DF3"/>
    <w:rsid w:val="00257077"/>
    <w:rsid w:val="002801FA"/>
    <w:rsid w:val="002850A2"/>
    <w:rsid w:val="002942DB"/>
    <w:rsid w:val="002A0DE6"/>
    <w:rsid w:val="002A5FF8"/>
    <w:rsid w:val="002B1B74"/>
    <w:rsid w:val="002B35BC"/>
    <w:rsid w:val="002C1E01"/>
    <w:rsid w:val="002C25A3"/>
    <w:rsid w:val="002C4212"/>
    <w:rsid w:val="002C5F0B"/>
    <w:rsid w:val="002D1775"/>
    <w:rsid w:val="002F1EE6"/>
    <w:rsid w:val="002F7DFF"/>
    <w:rsid w:val="003045EA"/>
    <w:rsid w:val="00307ACA"/>
    <w:rsid w:val="00311344"/>
    <w:rsid w:val="00323ADE"/>
    <w:rsid w:val="00342252"/>
    <w:rsid w:val="0037548F"/>
    <w:rsid w:val="0037593C"/>
    <w:rsid w:val="0037613D"/>
    <w:rsid w:val="003800FD"/>
    <w:rsid w:val="003823D1"/>
    <w:rsid w:val="003830A5"/>
    <w:rsid w:val="0039036E"/>
    <w:rsid w:val="00394817"/>
    <w:rsid w:val="003A4872"/>
    <w:rsid w:val="003B20D4"/>
    <w:rsid w:val="003C1227"/>
    <w:rsid w:val="003E3CA9"/>
    <w:rsid w:val="003E5084"/>
    <w:rsid w:val="00433688"/>
    <w:rsid w:val="00434439"/>
    <w:rsid w:val="00444D84"/>
    <w:rsid w:val="00463FAD"/>
    <w:rsid w:val="0047070E"/>
    <w:rsid w:val="00476A88"/>
    <w:rsid w:val="0047755A"/>
    <w:rsid w:val="00484394"/>
    <w:rsid w:val="004903CA"/>
    <w:rsid w:val="0049138A"/>
    <w:rsid w:val="00493859"/>
    <w:rsid w:val="004A4CE3"/>
    <w:rsid w:val="004B516B"/>
    <w:rsid w:val="004B5E91"/>
    <w:rsid w:val="004D4070"/>
    <w:rsid w:val="004E3FF0"/>
    <w:rsid w:val="004E584C"/>
    <w:rsid w:val="004F4A76"/>
    <w:rsid w:val="004F5543"/>
    <w:rsid w:val="00512303"/>
    <w:rsid w:val="00536810"/>
    <w:rsid w:val="0055450B"/>
    <w:rsid w:val="005548FB"/>
    <w:rsid w:val="0055670F"/>
    <w:rsid w:val="00562C9A"/>
    <w:rsid w:val="005641F1"/>
    <w:rsid w:val="00585DB7"/>
    <w:rsid w:val="005B14A0"/>
    <w:rsid w:val="005B7943"/>
    <w:rsid w:val="005D0925"/>
    <w:rsid w:val="005D6BE1"/>
    <w:rsid w:val="005D7A7C"/>
    <w:rsid w:val="005F24A0"/>
    <w:rsid w:val="005F525D"/>
    <w:rsid w:val="005F79BE"/>
    <w:rsid w:val="0061447A"/>
    <w:rsid w:val="006349B9"/>
    <w:rsid w:val="006416E9"/>
    <w:rsid w:val="00644611"/>
    <w:rsid w:val="0065504A"/>
    <w:rsid w:val="006643A1"/>
    <w:rsid w:val="0066616A"/>
    <w:rsid w:val="006672ED"/>
    <w:rsid w:val="00673C39"/>
    <w:rsid w:val="00683715"/>
    <w:rsid w:val="006848A8"/>
    <w:rsid w:val="00684922"/>
    <w:rsid w:val="00694DB1"/>
    <w:rsid w:val="006A2428"/>
    <w:rsid w:val="006A3700"/>
    <w:rsid w:val="006C284E"/>
    <w:rsid w:val="006C5E20"/>
    <w:rsid w:val="006C6A75"/>
    <w:rsid w:val="006F1673"/>
    <w:rsid w:val="006F1CEC"/>
    <w:rsid w:val="006F574D"/>
    <w:rsid w:val="006F7284"/>
    <w:rsid w:val="006F7CA2"/>
    <w:rsid w:val="00703ACC"/>
    <w:rsid w:val="0071183F"/>
    <w:rsid w:val="0071547D"/>
    <w:rsid w:val="0072031E"/>
    <w:rsid w:val="00737CFA"/>
    <w:rsid w:val="007424DE"/>
    <w:rsid w:val="00743577"/>
    <w:rsid w:val="00747614"/>
    <w:rsid w:val="00770C5C"/>
    <w:rsid w:val="007737C6"/>
    <w:rsid w:val="00773D1E"/>
    <w:rsid w:val="00782AF1"/>
    <w:rsid w:val="007B5CE8"/>
    <w:rsid w:val="00804D98"/>
    <w:rsid w:val="008106F3"/>
    <w:rsid w:val="00817384"/>
    <w:rsid w:val="00834355"/>
    <w:rsid w:val="008475A6"/>
    <w:rsid w:val="008525C1"/>
    <w:rsid w:val="00854AF7"/>
    <w:rsid w:val="00863777"/>
    <w:rsid w:val="00863E07"/>
    <w:rsid w:val="00867587"/>
    <w:rsid w:val="008A2C4A"/>
    <w:rsid w:val="008A62A4"/>
    <w:rsid w:val="008B2BD9"/>
    <w:rsid w:val="008C7DF1"/>
    <w:rsid w:val="008D2000"/>
    <w:rsid w:val="008D39B5"/>
    <w:rsid w:val="008D51ED"/>
    <w:rsid w:val="008E1B26"/>
    <w:rsid w:val="00906170"/>
    <w:rsid w:val="0092680C"/>
    <w:rsid w:val="00944098"/>
    <w:rsid w:val="0094411E"/>
    <w:rsid w:val="00951E45"/>
    <w:rsid w:val="00966A96"/>
    <w:rsid w:val="00967660"/>
    <w:rsid w:val="00986F0D"/>
    <w:rsid w:val="009873C8"/>
    <w:rsid w:val="00991BD8"/>
    <w:rsid w:val="00997D9A"/>
    <w:rsid w:val="009A386B"/>
    <w:rsid w:val="009B0879"/>
    <w:rsid w:val="009C0B80"/>
    <w:rsid w:val="009C52F5"/>
    <w:rsid w:val="009D1C39"/>
    <w:rsid w:val="009F361D"/>
    <w:rsid w:val="009F5DDC"/>
    <w:rsid w:val="009F7174"/>
    <w:rsid w:val="00A0666D"/>
    <w:rsid w:val="00A076F5"/>
    <w:rsid w:val="00A12C94"/>
    <w:rsid w:val="00A2307D"/>
    <w:rsid w:val="00A27286"/>
    <w:rsid w:val="00A3685A"/>
    <w:rsid w:val="00A55F2E"/>
    <w:rsid w:val="00A57E60"/>
    <w:rsid w:val="00A7475C"/>
    <w:rsid w:val="00A855CA"/>
    <w:rsid w:val="00A85760"/>
    <w:rsid w:val="00A96BA7"/>
    <w:rsid w:val="00AA32D7"/>
    <w:rsid w:val="00AA7792"/>
    <w:rsid w:val="00AB2F9C"/>
    <w:rsid w:val="00AC5830"/>
    <w:rsid w:val="00AD5063"/>
    <w:rsid w:val="00AE2C34"/>
    <w:rsid w:val="00AE4055"/>
    <w:rsid w:val="00AE4F05"/>
    <w:rsid w:val="00AE662B"/>
    <w:rsid w:val="00AF2C91"/>
    <w:rsid w:val="00B01A48"/>
    <w:rsid w:val="00B1454E"/>
    <w:rsid w:val="00B207E7"/>
    <w:rsid w:val="00B20C84"/>
    <w:rsid w:val="00B33123"/>
    <w:rsid w:val="00B42652"/>
    <w:rsid w:val="00B443A8"/>
    <w:rsid w:val="00B55D76"/>
    <w:rsid w:val="00B76AD0"/>
    <w:rsid w:val="00B82883"/>
    <w:rsid w:val="00B8339B"/>
    <w:rsid w:val="00B87325"/>
    <w:rsid w:val="00B94580"/>
    <w:rsid w:val="00B9475F"/>
    <w:rsid w:val="00BC4FF2"/>
    <w:rsid w:val="00BD003E"/>
    <w:rsid w:val="00BE12BE"/>
    <w:rsid w:val="00BE42D3"/>
    <w:rsid w:val="00BF2DC9"/>
    <w:rsid w:val="00BF3C19"/>
    <w:rsid w:val="00C03E1C"/>
    <w:rsid w:val="00C10E9B"/>
    <w:rsid w:val="00C1687B"/>
    <w:rsid w:val="00C20754"/>
    <w:rsid w:val="00C25E5D"/>
    <w:rsid w:val="00C30A75"/>
    <w:rsid w:val="00C45E8B"/>
    <w:rsid w:val="00C57AB3"/>
    <w:rsid w:val="00C64667"/>
    <w:rsid w:val="00C74027"/>
    <w:rsid w:val="00C769B2"/>
    <w:rsid w:val="00CB163F"/>
    <w:rsid w:val="00CC28A3"/>
    <w:rsid w:val="00CC5512"/>
    <w:rsid w:val="00CD1D7C"/>
    <w:rsid w:val="00CD24B8"/>
    <w:rsid w:val="00CD4B42"/>
    <w:rsid w:val="00CD51C6"/>
    <w:rsid w:val="00CE5DD0"/>
    <w:rsid w:val="00CF7112"/>
    <w:rsid w:val="00D2140C"/>
    <w:rsid w:val="00D30FC7"/>
    <w:rsid w:val="00D37C4A"/>
    <w:rsid w:val="00D433E8"/>
    <w:rsid w:val="00D46633"/>
    <w:rsid w:val="00D51CA9"/>
    <w:rsid w:val="00D53B82"/>
    <w:rsid w:val="00D61ABD"/>
    <w:rsid w:val="00D6210F"/>
    <w:rsid w:val="00D641DB"/>
    <w:rsid w:val="00D71A08"/>
    <w:rsid w:val="00D86D51"/>
    <w:rsid w:val="00D94764"/>
    <w:rsid w:val="00DA2044"/>
    <w:rsid w:val="00DB03DD"/>
    <w:rsid w:val="00DB33CF"/>
    <w:rsid w:val="00DB3F76"/>
    <w:rsid w:val="00DB4998"/>
    <w:rsid w:val="00DC012B"/>
    <w:rsid w:val="00DE01AF"/>
    <w:rsid w:val="00DF3DAE"/>
    <w:rsid w:val="00E01529"/>
    <w:rsid w:val="00E703F1"/>
    <w:rsid w:val="00E73DB4"/>
    <w:rsid w:val="00E93E64"/>
    <w:rsid w:val="00EA0B66"/>
    <w:rsid w:val="00EA5FD9"/>
    <w:rsid w:val="00EB0BAE"/>
    <w:rsid w:val="00EB2DAD"/>
    <w:rsid w:val="00EB682B"/>
    <w:rsid w:val="00EC5E90"/>
    <w:rsid w:val="00EC7C19"/>
    <w:rsid w:val="00EE2A26"/>
    <w:rsid w:val="00EF56E3"/>
    <w:rsid w:val="00F04B65"/>
    <w:rsid w:val="00F2288D"/>
    <w:rsid w:val="00F407A3"/>
    <w:rsid w:val="00F52882"/>
    <w:rsid w:val="00F64933"/>
    <w:rsid w:val="00F724CB"/>
    <w:rsid w:val="00F7528A"/>
    <w:rsid w:val="00F84756"/>
    <w:rsid w:val="00F90416"/>
    <w:rsid w:val="00F9094D"/>
    <w:rsid w:val="00F945DB"/>
    <w:rsid w:val="00FA361C"/>
    <w:rsid w:val="00FA5045"/>
    <w:rsid w:val="00FA7FD7"/>
    <w:rsid w:val="00FB42CC"/>
    <w:rsid w:val="00FB60A7"/>
    <w:rsid w:val="00FC5DB3"/>
    <w:rsid w:val="00FC6C61"/>
    <w:rsid w:val="00FD790C"/>
    <w:rsid w:val="00FF2210"/>
    <w:rsid w:val="00FF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8189FB0"/>
  <w15:chartTrackingRefBased/>
  <w15:docId w15:val="{125B6487-C14A-459C-8EB1-47679F52A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>
      <w:pPr>
        <w:spacing w:line="360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7FD7"/>
    <w:pPr>
      <w:spacing w:line="276" w:lineRule="auto"/>
    </w:pPr>
    <w:rPr>
      <w:rFonts w:cs="Sendnya"/>
      <w:sz w:val="24"/>
      <w:szCs w:val="24"/>
      <w:lang w:val="en-US" w:eastAsia="zh-CN" w:bidi="or-IN"/>
    </w:rPr>
  </w:style>
  <w:style w:type="paragraph" w:styleId="Heading1">
    <w:name w:val="heading 1"/>
    <w:basedOn w:val="Normal"/>
    <w:next w:val="Normal"/>
    <w:qFormat/>
    <w:rsid w:val="002C5F0B"/>
    <w:pPr>
      <w:keepNext/>
      <w:spacing w:before="240" w:after="60"/>
      <w:outlineLvl w:val="0"/>
    </w:pPr>
    <w:rPr>
      <w:rFonts w:asciiTheme="minorHAnsi" w:hAnsiTheme="minorHAnsi"/>
      <w:b/>
      <w:bCs/>
      <w:kern w:val="28"/>
      <w:sz w:val="36"/>
      <w:szCs w:val="28"/>
    </w:rPr>
  </w:style>
  <w:style w:type="paragraph" w:styleId="Heading2">
    <w:name w:val="heading 2"/>
    <w:basedOn w:val="Normal"/>
    <w:next w:val="Normal"/>
    <w:link w:val="Heading2Char"/>
    <w:qFormat/>
    <w:rsid w:val="002C5F0B"/>
    <w:pPr>
      <w:keepNext/>
      <w:spacing w:before="240" w:after="60"/>
      <w:outlineLvl w:val="1"/>
    </w:pPr>
    <w:rPr>
      <w:rFonts w:ascii="Calibri" w:hAnsi="Calibri" w:cs="Times New Roman"/>
      <w:b/>
      <w:bCs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qFormat/>
    <w:rsid w:val="002C5F0B"/>
    <w:pPr>
      <w:keepNext/>
      <w:spacing w:before="240" w:after="60"/>
      <w:outlineLvl w:val="2"/>
    </w:pPr>
    <w:rPr>
      <w:rFonts w:ascii="Calibri" w:hAnsi="Calibri" w:cs="Times New Roman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qFormat/>
    <w:rsid w:val="002C5F0B"/>
    <w:pPr>
      <w:keepNext/>
      <w:spacing w:before="240" w:after="60"/>
      <w:outlineLvl w:val="3"/>
    </w:pPr>
    <w:rPr>
      <w:rFonts w:ascii="Calibri" w:hAnsi="Calibri" w:cs="Times New Roman"/>
      <w:b/>
      <w:bCs/>
      <w:sz w:val="26"/>
      <w:szCs w:val="28"/>
    </w:rPr>
  </w:style>
  <w:style w:type="paragraph" w:styleId="Heading5">
    <w:name w:val="heading 5"/>
    <w:basedOn w:val="Normal"/>
    <w:next w:val="Normal"/>
    <w:link w:val="Heading5Char"/>
    <w:qFormat/>
    <w:rsid w:val="002C5F0B"/>
    <w:pPr>
      <w:spacing w:before="240" w:after="60"/>
      <w:outlineLvl w:val="4"/>
    </w:pPr>
    <w:rPr>
      <w:rFonts w:ascii="Calibri" w:hAnsi="Calibri" w:cs="Times New Roman"/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2C5F0B"/>
    <w:pPr>
      <w:spacing w:before="240" w:after="60"/>
      <w:outlineLvl w:val="5"/>
    </w:pPr>
    <w:rPr>
      <w:rFonts w:ascii="Calibri" w:hAnsi="Calibri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06170"/>
    <w:pPr>
      <w:numPr>
        <w:ilvl w:val="6"/>
        <w:numId w:val="3"/>
      </w:numPr>
      <w:spacing w:before="240" w:after="60"/>
      <w:outlineLvl w:val="6"/>
    </w:pPr>
    <w:rPr>
      <w:rFonts w:ascii="Calibri" w:hAnsi="Calibri" w:cs="Times New Roman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06170"/>
    <w:pPr>
      <w:numPr>
        <w:ilvl w:val="7"/>
        <w:numId w:val="3"/>
      </w:numPr>
      <w:spacing w:before="240" w:after="60"/>
      <w:outlineLvl w:val="7"/>
    </w:pPr>
    <w:rPr>
      <w:rFonts w:ascii="Calibri" w:hAnsi="Calibri" w:cs="Times New Roman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06170"/>
    <w:pPr>
      <w:numPr>
        <w:ilvl w:val="8"/>
        <w:numId w:val="3"/>
      </w:numPr>
      <w:spacing w:before="240" w:after="60"/>
      <w:outlineLvl w:val="8"/>
    </w:pPr>
    <w:rPr>
      <w:rFonts w:ascii="Cambria" w:hAnsi="Cambria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951E45"/>
  </w:style>
  <w:style w:type="paragraph" w:styleId="BalloonText">
    <w:name w:val="Balloon Text"/>
    <w:basedOn w:val="Normal"/>
    <w:semiHidden/>
    <w:rsid w:val="003045EA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AA32D7"/>
    <w:rPr>
      <w:sz w:val="20"/>
      <w:szCs w:val="20"/>
    </w:rPr>
  </w:style>
  <w:style w:type="character" w:styleId="FootnoteReference">
    <w:name w:val="footnote reference"/>
    <w:semiHidden/>
    <w:rsid w:val="00AA32D7"/>
    <w:rPr>
      <w:vertAlign w:val="superscript"/>
    </w:rPr>
  </w:style>
  <w:style w:type="character" w:customStyle="1" w:styleId="FooterChar">
    <w:name w:val="Footer Char"/>
    <w:link w:val="Footer"/>
    <w:locked/>
    <w:rsid w:val="006349B9"/>
    <w:rPr>
      <w:rFonts w:cs="Sendnya"/>
      <w:sz w:val="24"/>
      <w:szCs w:val="24"/>
      <w:lang w:val="nb-NO" w:eastAsia="zh-CN" w:bidi="or-IN"/>
    </w:rPr>
  </w:style>
  <w:style w:type="character" w:styleId="LineNumber">
    <w:name w:val="line number"/>
    <w:basedOn w:val="DefaultParagraphFont"/>
    <w:rsid w:val="00AE4055"/>
  </w:style>
  <w:style w:type="paragraph" w:styleId="TOC1">
    <w:name w:val="toc 1"/>
    <w:basedOn w:val="Normal"/>
    <w:next w:val="Normal"/>
    <w:autoRedefine/>
    <w:uiPriority w:val="39"/>
    <w:rsid w:val="004903CA"/>
    <w:pPr>
      <w:tabs>
        <w:tab w:val="right" w:leader="dot" w:pos="8820"/>
      </w:tabs>
    </w:pPr>
  </w:style>
  <w:style w:type="character" w:styleId="Hyperlink">
    <w:name w:val="Hyperlink"/>
    <w:uiPriority w:val="99"/>
    <w:rsid w:val="00BE42D3"/>
    <w:rPr>
      <w:color w:val="0000FF"/>
      <w:u w:val="single"/>
    </w:rPr>
  </w:style>
  <w:style w:type="character" w:customStyle="1" w:styleId="Heading2Char">
    <w:name w:val="Heading 2 Char"/>
    <w:link w:val="Heading2"/>
    <w:rsid w:val="0055450B"/>
    <w:rPr>
      <w:rFonts w:ascii="Calibri" w:hAnsi="Calibri"/>
      <w:b/>
      <w:bCs/>
      <w:iCs/>
      <w:sz w:val="32"/>
      <w:szCs w:val="28"/>
      <w:lang w:eastAsia="zh-CN" w:bidi="or-IN"/>
    </w:rPr>
  </w:style>
  <w:style w:type="character" w:customStyle="1" w:styleId="Heading3Char">
    <w:name w:val="Heading 3 Char"/>
    <w:link w:val="Heading3"/>
    <w:rsid w:val="0055450B"/>
    <w:rPr>
      <w:rFonts w:ascii="Calibri" w:hAnsi="Calibri"/>
      <w:b/>
      <w:bCs/>
      <w:sz w:val="28"/>
      <w:szCs w:val="26"/>
      <w:lang w:eastAsia="zh-CN" w:bidi="or-IN"/>
    </w:rPr>
  </w:style>
  <w:style w:type="character" w:customStyle="1" w:styleId="Heading4Char">
    <w:name w:val="Heading 4 Char"/>
    <w:link w:val="Heading4"/>
    <w:rsid w:val="0055450B"/>
    <w:rPr>
      <w:rFonts w:ascii="Calibri" w:hAnsi="Calibri"/>
      <w:b/>
      <w:bCs/>
      <w:sz w:val="26"/>
      <w:szCs w:val="28"/>
      <w:lang w:eastAsia="zh-CN" w:bidi="or-IN"/>
    </w:rPr>
  </w:style>
  <w:style w:type="character" w:customStyle="1" w:styleId="Heading5Char">
    <w:name w:val="Heading 5 Char"/>
    <w:link w:val="Heading5"/>
    <w:rsid w:val="0055450B"/>
    <w:rPr>
      <w:rFonts w:ascii="Calibri" w:hAnsi="Calibri"/>
      <w:b/>
      <w:bCs/>
      <w:iCs/>
      <w:sz w:val="24"/>
      <w:szCs w:val="26"/>
      <w:lang w:eastAsia="zh-CN" w:bidi="or-IN"/>
    </w:rPr>
  </w:style>
  <w:style w:type="character" w:customStyle="1" w:styleId="Heading6Char">
    <w:name w:val="Heading 6 Char"/>
    <w:link w:val="Heading6"/>
    <w:rsid w:val="000E5044"/>
    <w:rPr>
      <w:rFonts w:ascii="Calibri" w:hAnsi="Calibri"/>
      <w:b/>
      <w:bCs/>
      <w:sz w:val="22"/>
      <w:szCs w:val="22"/>
      <w:lang w:eastAsia="zh-CN" w:bidi="or-IN"/>
    </w:rPr>
  </w:style>
  <w:style w:type="paragraph" w:styleId="TOC2">
    <w:name w:val="toc 2"/>
    <w:basedOn w:val="Normal"/>
    <w:next w:val="Normal"/>
    <w:autoRedefine/>
    <w:uiPriority w:val="39"/>
    <w:rsid w:val="000E5044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0E5044"/>
    <w:pPr>
      <w:ind w:left="480"/>
    </w:pPr>
  </w:style>
  <w:style w:type="table" w:styleId="TableGrid">
    <w:name w:val="Table Grid"/>
    <w:basedOn w:val="TableNormal"/>
    <w:uiPriority w:val="39"/>
    <w:rsid w:val="00FD79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790C"/>
    <w:pPr>
      <w:ind w:left="720"/>
      <w:contextualSpacing/>
    </w:pPr>
  </w:style>
  <w:style w:type="character" w:styleId="Strong">
    <w:name w:val="Strong"/>
    <w:uiPriority w:val="22"/>
    <w:qFormat/>
    <w:rsid w:val="00FD790C"/>
    <w:rPr>
      <w:b/>
      <w:bCs/>
    </w:rPr>
  </w:style>
  <w:style w:type="character" w:customStyle="1" w:styleId="Heading7Char">
    <w:name w:val="Heading 7 Char"/>
    <w:link w:val="Heading7"/>
    <w:semiHidden/>
    <w:rsid w:val="00906170"/>
    <w:rPr>
      <w:rFonts w:ascii="Calibri" w:eastAsia="Times New Roman" w:hAnsi="Calibri" w:cs="Times New Roman"/>
      <w:sz w:val="24"/>
      <w:szCs w:val="24"/>
      <w:lang w:eastAsia="zh-CN" w:bidi="or-IN"/>
    </w:rPr>
  </w:style>
  <w:style w:type="character" w:customStyle="1" w:styleId="Heading8Char">
    <w:name w:val="Heading 8 Char"/>
    <w:link w:val="Heading8"/>
    <w:semiHidden/>
    <w:rsid w:val="00906170"/>
    <w:rPr>
      <w:rFonts w:ascii="Calibri" w:eastAsia="Times New Roman" w:hAnsi="Calibri" w:cs="Times New Roman"/>
      <w:i/>
      <w:iCs/>
      <w:sz w:val="24"/>
      <w:szCs w:val="24"/>
      <w:lang w:eastAsia="zh-CN" w:bidi="or-IN"/>
    </w:rPr>
  </w:style>
  <w:style w:type="character" w:customStyle="1" w:styleId="Heading9Char">
    <w:name w:val="Heading 9 Char"/>
    <w:link w:val="Heading9"/>
    <w:semiHidden/>
    <w:rsid w:val="00906170"/>
    <w:rPr>
      <w:rFonts w:ascii="Cambria" w:eastAsia="Times New Roman" w:hAnsi="Cambria" w:cs="Times New Roman"/>
      <w:sz w:val="22"/>
      <w:szCs w:val="22"/>
      <w:lang w:eastAsia="zh-CN" w:bidi="or-IN"/>
    </w:rPr>
  </w:style>
  <w:style w:type="character" w:customStyle="1" w:styleId="HeaderChar">
    <w:name w:val="Header Char"/>
    <w:basedOn w:val="DefaultParagraphFont"/>
    <w:link w:val="Header"/>
    <w:uiPriority w:val="99"/>
    <w:rsid w:val="00AD5063"/>
    <w:rPr>
      <w:rFonts w:cs="Sendnya"/>
      <w:sz w:val="24"/>
      <w:szCs w:val="24"/>
      <w:lang w:eastAsia="zh-CN" w:bidi="or-IN"/>
    </w:rPr>
  </w:style>
  <w:style w:type="paragraph" w:styleId="Title">
    <w:name w:val="Title"/>
    <w:basedOn w:val="Normal"/>
    <w:next w:val="Normal"/>
    <w:link w:val="TitleChar"/>
    <w:qFormat/>
    <w:rsid w:val="00FA7FD7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FA7FD7"/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en-US" w:eastAsia="zh-CN" w:bidi="o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gar\Desktop\Master%20degree%20thesis%20-%20Docu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Master degree thesis - Document template.dotx</Template>
  <TotalTime>57</TotalTime>
  <Pages>4</Pages>
  <Words>243</Words>
  <Characters>1734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HSM</Company>
  <LinksUpToDate>false</LinksUpToDate>
  <CharactersWithSpaces>1974</CharactersWithSpaces>
  <SharedDoc>false</SharedDoc>
  <HLinks>
    <vt:vector size="36" baseType="variant">
      <vt:variant>
        <vt:i4>1572912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_Toc332703180</vt:lpwstr>
      </vt:variant>
      <vt:variant>
        <vt:i4>1507376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_Toc332703179</vt:lpwstr>
      </vt:variant>
      <vt:variant>
        <vt:i4>1507376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_Toc332703178</vt:lpwstr>
      </vt:variant>
      <vt:variant>
        <vt:i4>6357099</vt:i4>
      </vt:variant>
      <vt:variant>
        <vt:i4>38</vt:i4>
      </vt:variant>
      <vt:variant>
        <vt:i4>0</vt:i4>
      </vt:variant>
      <vt:variant>
        <vt:i4>5</vt:i4>
      </vt:variant>
      <vt:variant>
        <vt:lpwstr>http://www.himolde.no/index.cfm/pageID/2298</vt:lpwstr>
      </vt:variant>
      <vt:variant>
        <vt:lpwstr/>
      </vt:variant>
      <vt:variant>
        <vt:i4>8257541</vt:i4>
      </vt:variant>
      <vt:variant>
        <vt:i4>29</vt:i4>
      </vt:variant>
      <vt:variant>
        <vt:i4>0</vt:i4>
      </vt:variant>
      <vt:variant>
        <vt:i4>5</vt:i4>
      </vt:variant>
      <vt:variant>
        <vt:lpwstr>http://kvalitet.himolde.no/KS_UNL115</vt:lpwstr>
      </vt:variant>
      <vt:variant>
        <vt:lpwstr/>
      </vt:variant>
      <vt:variant>
        <vt:i4>8257553</vt:i4>
      </vt:variant>
      <vt:variant>
        <vt:i4>26</vt:i4>
      </vt:variant>
      <vt:variant>
        <vt:i4>0</vt:i4>
      </vt:variant>
      <vt:variant>
        <vt:i4>5</vt:i4>
      </vt:variant>
      <vt:variant>
        <vt:lpwstr>http://www.regjeringen.no/upload/KD/Vedlegg/UH/UHloven_engelsk.pdf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Aravazhi Agaraoli</dc:creator>
  <cp:keywords/>
  <cp:lastModifiedBy>Jæger Bjørn</cp:lastModifiedBy>
  <cp:revision>21</cp:revision>
  <cp:lastPrinted>2009-03-31T14:05:00Z</cp:lastPrinted>
  <dcterms:created xsi:type="dcterms:W3CDTF">2018-07-31T11:25:00Z</dcterms:created>
  <dcterms:modified xsi:type="dcterms:W3CDTF">2020-09-28T21:48:00Z</dcterms:modified>
</cp:coreProperties>
</file>